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9258F" w:rsidRDefault="00A9258F">
      <w:pPr>
        <w:adjustRightInd w:val="0"/>
        <w:snapToGrid w:val="0"/>
      </w:pPr>
    </w:p>
    <w:p w:rsidR="00E9520F" w:rsidRDefault="00DF5BDB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6143625</wp:posOffset>
            </wp:positionH>
            <wp:positionV relativeFrom="paragraph">
              <wp:posOffset>66675</wp:posOffset>
            </wp:positionV>
            <wp:extent cx="962025" cy="1343025"/>
            <wp:effectExtent l="19050" t="0" r="9525" b="0"/>
            <wp:wrapSquare wrapText="bothSides"/>
            <wp:docPr id="2" name="图片 0" descr="照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照片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520F" w:rsidRDefault="008E0E74">
      <w:pPr>
        <w:adjustRightInd w:val="0"/>
        <w:snapToGrid w:val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9" o:spid="_x0000_s1055" type="#_x0000_t202" style="position:absolute;left:0;text-align:left;margin-left:38.75pt;margin-top:7.05pt;width:178.45pt;height:79.3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" filled="f" stroked="f">
            <v:textbox style="mso-fit-shape-to-text:t">
              <w:txbxContent>
                <w:p w:rsidR="00E9520F" w:rsidRDefault="0042132C">
                  <w:pPr>
                    <w:pStyle w:val="a5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/>
                      <w:color w:val="2E74B5"/>
                      <w:kern w:val="24"/>
                      <w:sz w:val="72"/>
                      <w:szCs w:val="4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E74B5"/>
                      <w:kern w:val="24"/>
                      <w:sz w:val="72"/>
                      <w:szCs w:val="40"/>
                    </w:rPr>
                    <w:t>张奇</w:t>
                  </w:r>
                </w:p>
                <w:p w:rsidR="00E9520F" w:rsidRDefault="00E9520F">
                  <w:pPr>
                    <w:pStyle w:val="a5"/>
                    <w:adjustRightInd w:val="0"/>
                    <w:snapToGrid w:val="0"/>
                    <w:spacing w:before="0" w:beforeAutospacing="0" w:after="0" w:afterAutospacing="0"/>
                    <w:rPr>
                      <w:b/>
                      <w:color w:val="2E74B5"/>
                      <w:sz w:val="18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69" o:spid="_x0000_s1026" type="#_x0000_t202" style="position:absolute;left:0;text-align:left;margin-left:291.9pt;margin-top:11pt;width:168.8pt;height:90.8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" filled="f" stroked="f">
            <v:textbox>
              <w:txbxContent>
                <w:p w:rsidR="00E76AE8" w:rsidRDefault="0042132C">
                  <w:pPr>
                    <w:pStyle w:val="a5"/>
                    <w:adjustRightInd w:val="0"/>
                    <w:snapToGrid w:val="0"/>
                    <w:spacing w:before="0" w:beforeAutospacing="0" w:after="0" w:afterAutospacing="0" w:line="360" w:lineRule="auto"/>
                    <w:rPr>
                      <w:rFonts w:ascii="微软雅黑" w:eastAsia="微软雅黑" w:hAnsi="微软雅黑"/>
                      <w:color w:val="3B3838"/>
                      <w:kern w:val="24"/>
                      <w:sz w:val="22"/>
                      <w:szCs w:val="19"/>
                    </w:rPr>
                  </w:pPr>
                  <w:r>
                    <w:rPr>
                      <w:rFonts w:ascii="微软雅黑" w:eastAsia="微软雅黑" w:hAnsi="微软雅黑" w:hint="eastAsia"/>
                      <w:color w:val="3B3838"/>
                      <w:kern w:val="24"/>
                      <w:sz w:val="22"/>
                      <w:szCs w:val="19"/>
                    </w:rPr>
                    <w:t>上海市徐汇区</w:t>
                  </w:r>
                </w:p>
                <w:p w:rsidR="00E9520F" w:rsidRDefault="001E76C0">
                  <w:pPr>
                    <w:pStyle w:val="a5"/>
                    <w:adjustRightInd w:val="0"/>
                    <w:snapToGrid w:val="0"/>
                    <w:spacing w:before="0" w:beforeAutospacing="0" w:after="0" w:afterAutospacing="0" w:line="360" w:lineRule="auto"/>
                    <w:rPr>
                      <w:rFonts w:ascii="微软雅黑" w:eastAsia="微软雅黑" w:hAnsi="微软雅黑"/>
                      <w:color w:val="3B3838"/>
                      <w:kern w:val="24"/>
                      <w:sz w:val="22"/>
                      <w:szCs w:val="19"/>
                    </w:rPr>
                  </w:pPr>
                  <w:r>
                    <w:rPr>
                      <w:rFonts w:ascii="微软雅黑" w:eastAsia="微软雅黑" w:hAnsi="微软雅黑" w:hint="eastAsia"/>
                      <w:color w:val="3B3838"/>
                      <w:kern w:val="24"/>
                      <w:sz w:val="22"/>
                      <w:szCs w:val="19"/>
                    </w:rPr>
                    <w:t>13127955318</w:t>
                  </w:r>
                </w:p>
                <w:p w:rsidR="00E9520F" w:rsidRDefault="001E76C0" w:rsidP="005F30BD">
                  <w:pPr>
                    <w:pStyle w:val="a5"/>
                    <w:adjustRightInd w:val="0"/>
                    <w:snapToGrid w:val="0"/>
                    <w:spacing w:before="0" w:beforeAutospacing="0" w:after="0" w:afterAutospacing="0" w:line="360" w:lineRule="auto"/>
                    <w:rPr>
                      <w:rFonts w:ascii="微软雅黑" w:eastAsia="微软雅黑" w:hAnsi="微软雅黑"/>
                      <w:color w:val="3B3838"/>
                      <w:kern w:val="24"/>
                      <w:sz w:val="22"/>
                      <w:szCs w:val="19"/>
                    </w:rPr>
                  </w:pPr>
                  <w:r>
                    <w:rPr>
                      <w:rFonts w:ascii="微软雅黑" w:eastAsia="微软雅黑" w:hAnsi="微软雅黑" w:hint="eastAsia"/>
                      <w:color w:val="3B3838"/>
                      <w:kern w:val="24"/>
                      <w:sz w:val="22"/>
                      <w:szCs w:val="19"/>
                    </w:rPr>
                    <w:t>zhangqi03051210</w:t>
                  </w:r>
                  <w:r>
                    <w:rPr>
                      <w:rFonts w:ascii="微软雅黑" w:eastAsia="微软雅黑" w:hAnsi="微软雅黑"/>
                      <w:color w:val="3B3838"/>
                      <w:kern w:val="24"/>
                      <w:sz w:val="22"/>
                      <w:szCs w:val="19"/>
                    </w:rPr>
                    <w:t>@1</w:t>
                  </w:r>
                  <w:r>
                    <w:rPr>
                      <w:rFonts w:ascii="微软雅黑" w:eastAsia="微软雅黑" w:hAnsi="微软雅黑" w:hint="eastAsia"/>
                      <w:color w:val="3B3838"/>
                      <w:kern w:val="24"/>
                      <w:sz w:val="22"/>
                      <w:szCs w:val="19"/>
                    </w:rPr>
                    <w:t>63</w:t>
                  </w:r>
                  <w:r w:rsidR="00933A1C">
                    <w:rPr>
                      <w:rFonts w:ascii="微软雅黑" w:eastAsia="微软雅黑" w:hAnsi="微软雅黑"/>
                      <w:color w:val="3B3838"/>
                      <w:kern w:val="24"/>
                      <w:sz w:val="22"/>
                      <w:szCs w:val="19"/>
                    </w:rPr>
                    <w:t>.com</w:t>
                  </w:r>
                </w:p>
              </w:txbxContent>
            </v:textbox>
          </v:shape>
        </w:pict>
      </w:r>
      <w:r>
        <w:rPr>
          <w:noProof/>
        </w:rPr>
        <w:pict>
          <v:shape id="Freeform 5" o:spid="_x0000_s1058" style="position:absolute;left:0;text-align:left;margin-left:272.85pt;margin-top:46.35pt;width:17pt;height:17pt;z-index:251665408;visibility:visible" coordsize="3682,3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" adj="0,,0" path="m,1928v,-38,,-75,,-113c3,1797,6,1778,8,1760v6,-57,8,-115,17,-172c82,1231,227,914,474,651,905,192,1437,,2061,80v416,53,770,238,1055,543c3521,1059,3682,1577,3585,2164v-93,562,-400,986,-890,1271c2391,3612,2058,3685,1706,3665v-228,-13,-446,-65,-653,-162c712,3345,446,3104,254,2781,132,2578,55,2358,23,2123,14,2058,8,1993,,1928xm2282,3069v28,-2,64,-4,100,-10c2471,3044,2552,3013,2618,2950v49,-46,74,-102,52,-169c2630,2659,2564,2553,2469,2467v-67,-60,-146,-86,-233,-58c2178,2428,2122,2458,2067,2487v-52,27,-104,30,-150,-4c1866,2446,1814,2404,1773,2356,1641,2202,1543,2026,1454,1845v-47,-97,-90,-197,-99,-307c1350,1467,1368,1408,1437,1373v39,-20,76,-44,110,-70c1613,1251,1658,1183,1651,1097,1639,939,1569,806,1456,697v-20,-20,-56,-31,-85,-34c1286,656,1219,699,1158,751,1012,877,949,1042,939,1231v-8,144,30,280,79,413c1105,1874,1216,2091,1345,2300v120,193,246,382,411,541c1899,2980,2070,3062,2282,3069xe" fillcolor="#007bc6" stroked="f">
            <v:stroke joinstyle="round"/>
            <v:formulas/>
            <v:path arrowok="t" o:connecttype="custom" o:connectlocs="0,150502;0,141681;625,137387;1953,123961;37031,50818;161015,6245;243436,48632;280077,168924;210546,268140;133281,286094;82265,273448;19844,217088;1797,165724;0,150502;178280,239569;186093,238789;204530,230280;208593,217088;192890,192577;174687,188049;161484,194138;149765,193826;138515,183912;113593,144023;105859,120058;112265,107178;120859,101714;128984,85633;113750,54409;107109,51754;90468,58624;73359,96093;79531,128332;105078,179540;137187,221771;178280,239569" o:connectangles="0,0,0,0,0,0,0,0,0,0,0,0,0,0,0,0,0,0,0,0,0,0,0,0,0,0,0,0,0,0,0,0,0,0,0,0" textboxrect="0,0,3682,3685"/>
            <o:lock v:ext="edit" verticies="t"/>
          </v:shape>
        </w:pict>
      </w:r>
      <w:r>
        <w:rPr>
          <w:noProof/>
        </w:rPr>
        <w:pict>
          <v:group id="组合 35" o:spid="_x0000_s1057" style="position:absolute;left:0;text-align:left;margin-left:273.6pt;margin-top:13.35pt;width:17pt;height:22.7pt;z-index:251667456" coordorigin="44342,1923" coordsize="36988,45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">
            <v:shape id="_x0000_s1027" style="position:absolute;left:44342;top:1923;width:36989;height:45006;visibility:visible" coordsize="3161,38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eL0MQA&#10;AADbAAAADwAAAGRycy9kb3ducmV2LnhtbESPQUvDQBCF70L/wzKCl2I3FQkldltsRZFCC43iecyO&#10;yWJ2NmTXNP33nUPB2wzvzXvfLNejb9VAfXSBDcxnGSjiKljHtYHPj9f7BaiYkC22gcnAmSKsV5Ob&#10;JRY2nPhIQ5lqJSEcCzTQpNQVWseqIY9xFjpi0X5C7zHJ2tfa9niScN/qhyzLtUfH0tBgR9uGqt/y&#10;zxvY0eFr+t29VBg36PbDW5k/5s6Yu9vx+QlUojH9m6/X71bwhV5+kQH0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ni9DEAAAA2wAAAA8AAAAAAAAAAAAAAAAAmAIAAGRycy9k&#10;b3ducmV2LnhtbFBLBQYAAAAABAAEAPUAAACJAwAAAAA=&#10;" adj="0,,0" path="m1584,3847v-30,-55,-54,-112,-90,-159c1395,3559,1296,3429,1187,3308,986,3085,774,2871,573,2646,377,2427,206,2189,100,1910,28,1722,,1527,29,1326,109,763,425,379,935,148,1103,71,1282,34,1467,22,1825,,2156,82,2454,279v356,235,580,561,654,985c3161,1568,3089,1850,2949,2119v-133,257,-316,478,-510,690c2251,3016,2057,3218,1870,3425v-110,124,-210,257,-278,410c1590,3839,1587,3843,1584,3847xm2832,1488c2830,812,2273,236,1549,248,856,259,287,827,314,1543v25,647,557,1201,1269,1196c2286,2735,2834,2171,2832,1488xe" fillcolor="#007bc6" stroked="f">
              <v:stroke joinstyle="round"/>
              <v:formulas/>
              <v:path arrowok="t" o:connecttype="custom" o:connectlocs="1853534,4500563;1748219,4314551;1388980,3869993;670502,3095526;117016,2234488;33935,1551273;1094100,173144;1716625,25738;2871573,326399;3636858,1478740;3450802,2478995;2854020,3286218;2188199,4006870;1862895,4486524;1853534,4500563;3313893,1740795;1812578,290132;367430,1805139;1852363,3204326;3313893,1740795" o:connectangles="0,0,0,0,0,0,0,0,0,0,0,0,0,0,0,0,0,0,0,0" textboxrect="0,0,3161,3847"/>
              <o:lock v:ext="edit" verticies="t"/>
            </v:shape>
            <v:shape id="Freeform 7" o:spid="_x0000_s1028" style="position:absolute;left:54899;top:12893;width:15684;height:16780;visibility:visible" coordsize="1340,14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p3cMA&#10;AADbAAAADwAAAGRycy9kb3ducmV2LnhtbERPTWvCQBC9F/wPywjemk0UpMSsomJpeyhtVcTjkB2z&#10;IdnZkN1q/PfdQqG3ebzPKVaDbcWVel87VpAlKQji0umaKwXHw/PjEwgfkDW2jknBnTyslqOHAnPt&#10;bvxF132oRAxhn6MCE0KXS+lLQxZ94jriyF1cbzFE2FdS93iL4baV0zSdS4s1xwaDHW0Nlc3+2yr4&#10;wM8LNdOZ3729HN5P883mfLobpSbjYb0AEWgI/+I/96uO8zP4/SUe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Sp3cMAAADbAAAADwAAAAAAAAAAAAAAAACYAgAAZHJzL2Rv&#10;d25yZXYueG1sUEsFBgAAAAAEAAQA9QAAAIgDAAAAAA==&#10;" adj="0,,0" path="m1339,964v,84,,169,1,254c1340,1341,1251,1432,1129,1434v-43,,-86,-1,-129,c965,1435,949,1421,950,1384v1,-136,,-273,,-409c950,853,881,754,769,711,660,669,540,697,461,785v-45,50,-69,109,-70,176c391,1100,391,1239,390,1379v,47,-7,55,-55,54c281,1432,226,1435,173,1427,69,1411,4,1336,2,1231,,1051,1,872,3,692,4,668,16,639,33,622,234,424,437,228,639,31,670,,690,20,712,41v105,102,210,204,316,306c1119,436,1210,526,1303,614v25,25,37,53,36,88c1339,789,1339,876,1339,964v,,,,,xe" fillcolor="#007bc6" stroked="f">
              <v:stroke joinstyle="round"/>
              <v:formulas/>
              <v:path arrowok="t" o:connecttype="custom" o:connectlocs="1567280,1127234;1568450,1424243;1321478,1676819;1170485,1676819;1111961,1618352;1111961,1140096;900103,831393;539594,917924;457660,1123726;456489,1612506;392113,1675649;202494,1668633;2341,1439445;3511,809176;38626,727323;747940,36249;833385,47943;1203259,405757;1525142,717968;1567280,820869;1567280,1127234;1567280,1127234" o:connectangles="0,0,0,0,0,0,0,0,0,0,0,0,0,0,0,0,0,0,0,0,0,0" textboxrect="0,0,1340,1435"/>
            </v:shape>
            <v:shape id="Freeform 8" o:spid="_x0000_s1029" style="position:absolute;left:51279;top:7924;width:22908;height:12637;visibility:visible" coordsize="1959,10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DEtMAA&#10;AADbAAAADwAAAGRycy9kb3ducmV2LnhtbERP24rCMBB9F/Yfwizsm6brwyLVKOLuggripX7A0IxJ&#10;sZmUJmr9eyMIvs3hXGcy61wtrtSGyrOC70EGgrj0umKj4Fj890cgQkTWWHsmBXcKMJt+9CaYa3/j&#10;PV0P0YgUwiFHBTbGJpcylJYchoFviBN38q3DmGBrpG7xlsJdLYdZ9iMdVpwaLDa0sFSeDxenoFyt&#10;t4W9F9yYzXz592t2Zr/YKfX12c3HICJ18S1+uZc6zR/C85d0gJ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DEtMAAAADbAAAADwAAAAAAAAAAAAAAAACYAgAAZHJzL2Rvd25y&#10;ZXYueG1sUEsFBgAAAAAEAAQA9QAAAIUDAAAAAA==&#10;" adj="0,,0" path="m1412,394v,-62,,-124,,-186c1412,165,1421,124,1464,107v49,-19,101,-23,149,8c1641,134,1650,164,1650,198v,135,1,270,,406c1649,633,1659,653,1680,673v79,75,156,151,234,227c1955,940,1959,994,1923,1031v-39,41,-97,42,-138,2c1555,810,1325,588,1095,365v-20,-19,-39,-39,-60,-57c998,277,962,278,926,311v-44,42,-87,84,-131,127c593,634,390,830,188,1027v-48,46,-91,53,-135,22c2,1013,,950,49,902,128,824,208,747,288,669,505,459,722,249,939,39,979,,989,1,1029,40v114,111,228,222,343,333c1381,382,1392,390,1402,399v4,-2,7,-4,10,-5xe" fillcolor="#007bc6" stroked="f">
              <v:stroke joinstyle="round"/>
              <v:formulas/>
              <v:path arrowok="t" o:connecttype="custom" o:connectlocs="1651127,460998;1651127,243370;1711933,125195;1886167,134555;1929433,231669;1929433,706708;1964513,787441;2238142,1053042;2248666,1206318;2087296,1208658;1280442,427067;1210281,360374;1082821,363884;929636,512480;219838,1201638;61976,1227379;57298,1055382;336774,782761;1098023,45632;1203264,46802;1604353,436427;1639433,466848;1651127,460998" o:connectangles="0,0,0,0,0,0,0,0,0,0,0,0,0,0,0,0,0,0,0,0,0,0,0" textboxrect="0,0,1959,1080"/>
            </v:shape>
          </v:group>
        </w:pict>
      </w:r>
      <w:r>
        <w:rPr>
          <w:noProof/>
        </w:rPr>
        <w:pict>
          <v:shape id="Freeform 9" o:spid="_x0000_s1056" style="position:absolute;left:0;text-align:left;margin-left:273.6pt;margin-top:73.35pt;width:17pt;height:17pt;z-index:251666432;visibility:visible" coordsize="2669,26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" adj="0,,0" path="m,1335c,596,597,,1337,v736,,1332,599,1332,1337c2669,2074,2069,2670,1329,2669,596,2669,,2070,,1335xm567,823v259,225,512,445,767,666c1590,1267,1843,1047,2102,823v-514,,-1021,,-1535,xm2101,1897c1912,1734,1726,1575,1539,1415v-69,57,-137,114,-205,170c1264,1528,1196,1472,1126,1415,940,1575,755,1735,567,1897v514,,1021,,1534,xm2153,1846v,-325,,-646,,-971c1964,1038,1779,1198,1591,1360v188,163,374,323,562,486xm514,1847v190,-164,376,-325,563,-487c889,1197,703,1037,514,874v,326,,646,,973xe" fillcolor="#007bc6" stroked="f">
            <v:stroke joinstyle="round"/>
            <v:formulas/>
            <v:path arrowok="t" o:connecttype="custom" o:connectlocs="0,143828;144097,0;287655,144043;143235,287547;0,143828;61109,88667;143774,160419;226546,88667;61109,88667;226438,204375;165868,152446;143774,170761;121356,152446;61109,204375;226438,204375;232042,198881;232042,94269;171472,146521;232042,198881;55397,198988;116075,146521;55397,94161;55397,198988" o:connectangles="0,0,0,0,0,0,0,0,0,0,0,0,0,0,0,0,0,0,0,0,0,0,0" textboxrect="0,0,2669,2670"/>
            <o:lock v:ext="edit" verticies="t"/>
          </v:shape>
        </w:pict>
      </w:r>
    </w:p>
    <w:p w:rsidR="00E9520F" w:rsidRDefault="00E9520F">
      <w:pPr>
        <w:adjustRightInd w:val="0"/>
        <w:snapToGrid w:val="0"/>
      </w:pPr>
    </w:p>
    <w:p w:rsidR="00E9520F" w:rsidRDefault="00E9520F">
      <w:pPr>
        <w:adjustRightInd w:val="0"/>
        <w:snapToGrid w:val="0"/>
      </w:pPr>
    </w:p>
    <w:p w:rsidR="00E9520F" w:rsidRDefault="00E9520F">
      <w:pPr>
        <w:adjustRightInd w:val="0"/>
        <w:snapToGrid w:val="0"/>
      </w:pPr>
    </w:p>
    <w:p w:rsidR="00E9520F" w:rsidRDefault="00E9520F">
      <w:pPr>
        <w:adjustRightInd w:val="0"/>
        <w:snapToGrid w:val="0"/>
      </w:pPr>
    </w:p>
    <w:p w:rsidR="00E9520F" w:rsidRDefault="00E9520F">
      <w:pPr>
        <w:adjustRightInd w:val="0"/>
        <w:snapToGrid w:val="0"/>
      </w:pPr>
    </w:p>
    <w:p w:rsidR="00E9520F" w:rsidRDefault="00E9520F">
      <w:pPr>
        <w:adjustRightInd w:val="0"/>
        <w:snapToGrid w:val="0"/>
      </w:pPr>
    </w:p>
    <w:p w:rsidR="00E9520F" w:rsidRDefault="00E9520F">
      <w:pPr>
        <w:adjustRightInd w:val="0"/>
        <w:snapToGrid w:val="0"/>
      </w:pPr>
    </w:p>
    <w:p w:rsidR="00E9520F" w:rsidRDefault="008E0E74">
      <w:pPr>
        <w:adjustRightInd w:val="0"/>
        <w:snapToGrid w:val="0"/>
      </w:pPr>
      <w:r>
        <w:rPr>
          <w:noProof/>
        </w:rPr>
        <w:pict>
          <v:rect id="矩形 678" o:spid="_x0000_s1054" style="position:absolute;left:0;text-align:left;margin-left:-2.8pt;margin-top:9.35pt;width:598.1pt;height:7.15pt;z-index:25167564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" fillcolor="#2e74b5" stroked="f" strokeweight="1.25pt">
            <w10:wrap anchorx="margin"/>
          </v:rect>
        </w:pict>
      </w:r>
    </w:p>
    <w:p w:rsidR="00E9520F" w:rsidRDefault="00E9520F">
      <w:pPr>
        <w:adjustRightInd w:val="0"/>
        <w:snapToGrid w:val="0"/>
      </w:pPr>
    </w:p>
    <w:p w:rsidR="00E9520F" w:rsidRDefault="008E0E74">
      <w:pPr>
        <w:adjustRightInd w:val="0"/>
        <w:snapToGrid w:val="0"/>
      </w:pPr>
      <w:r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五边形 78" o:spid="_x0000_s1052" type="#_x0000_t15" style="position:absolute;left:0;text-align:left;margin-left:72.9pt;margin-top:9.45pt;width:72.6pt;height:26.65pt;rotation:180;flip:x y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" adj="20525" filled="f" stroked="f" strokeweight="1pt">
            <v:textbox>
              <w:txbxContent>
                <w:p w:rsidR="00E9520F" w:rsidRDefault="0042132C">
                  <w:pPr>
                    <w:pStyle w:val="a5"/>
                    <w:adjustRightInd w:val="0"/>
                    <w:snapToGrid w:val="0"/>
                    <w:spacing w:before="0" w:beforeAutospacing="0" w:after="0" w:afterAutospacing="0" w:line="192" w:lineRule="auto"/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8"/>
                      <w:szCs w:val="28"/>
                    </w:rPr>
                    <w:t>教育背景</w:t>
                  </w:r>
                </w:p>
                <w:p w:rsidR="00E9520F" w:rsidRDefault="00E9520F">
                  <w:pPr>
                    <w:rPr>
                      <w:color w:val="2E74B5"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KSO_Shape" o:spid="_x0000_s1053" style="position:absolute;left:0;text-align:left;margin-left:44.1pt;margin-top:10.05pt;width:22.7pt;height:22.7pt;z-index:251679744;visibility:visible;v-text-anchor:middle" coordsize="3533411,34960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" adj="0,,0" path="m971992,2781672r723458,l1695450,3381747r-933450,9525l170411,2782023r801581,l971992,2781672xm2142761,2619747r,161925l2797586,2781672r,351l3360178,2782023r-607817,590199l2114186,3372222r9525,123825l1847486,3076947r295275,-457200xm419100,1829172r457200,295275l714375,2124447r,611857l126017,2736304r-2192,-2257l123825,2095872,,2105397,419100,1829172xm2799986,1800597r600075,l3409586,2734047r-2325,2257l2799986,2736304r,-935707xm2819036,760466r588121,l3409586,762967r,638175l3533411,1391617r-419100,276225l2657111,1372567r161925,l2819036,760466xm120873,760466r608020,l728893,1695450r-600075,l119293,762000r1580,-1534xm2771411,105742r591352,609005l2797586,714747r,595l1837961,715342r,-600075l2771411,105742xm1405168,r276225,419100l1386118,876300r,-161925l728893,714375r,372l167957,714747,776518,123825r638175,l1405168,xe" fillcolor="#2e74b5" stroked="f" strokeweight="1pt">
            <v:stroke joinstyle="round"/>
            <v:formulas/>
            <v:path arrowok="t" o:connecttype="segments" textboxrect="0,0,3533411,3496047"/>
          </v:shape>
        </w:pict>
      </w:r>
    </w:p>
    <w:p w:rsidR="00E9520F" w:rsidRDefault="00E9520F">
      <w:pPr>
        <w:adjustRightInd w:val="0"/>
        <w:snapToGrid w:val="0"/>
      </w:pPr>
    </w:p>
    <w:p w:rsidR="00E9520F" w:rsidRDefault="008E0E74">
      <w:pPr>
        <w:adjustRightInd w:val="0"/>
        <w:snapToGrid w:val="0"/>
      </w:pPr>
      <w:r>
        <w:rPr>
          <w:noProof/>
        </w:rPr>
        <w:pict>
          <v:shape id="文本框 88" o:spid="_x0000_s1050" type="#_x0000_t202" style="position:absolute;left:0;text-align:left;margin-left:18.95pt;margin-top:9.85pt;width:535.05pt;height:49.9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" filled="f" stroked="f">
            <v:textbox>
              <w:txbxContent>
                <w:p w:rsidR="005F30BD" w:rsidRPr="0029140A" w:rsidRDefault="005F30BD" w:rsidP="005F30BD">
                  <w:pPr>
                    <w:pStyle w:val="a5"/>
                    <w:adjustRightInd w:val="0"/>
                    <w:snapToGrid w:val="0"/>
                    <w:spacing w:before="0" w:beforeAutospacing="0" w:after="0" w:afterAutospacing="0" w:line="360" w:lineRule="exact"/>
                    <w:ind w:firstLine="403"/>
                    <w:rPr>
                      <w:rFonts w:ascii="微软雅黑" w:eastAsia="微软雅黑" w:hAnsi="微软雅黑"/>
                      <w:b/>
                      <w:color w:val="2E74B5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E74B5"/>
                      <w:kern w:val="24"/>
                      <w:sz w:val="21"/>
                    </w:rPr>
                    <w:t>2016.09</w:t>
                  </w:r>
                  <w:r>
                    <w:rPr>
                      <w:rFonts w:ascii="微软雅黑" w:eastAsia="微软雅黑" w:hAnsi="微软雅黑"/>
                      <w:b/>
                      <w:color w:val="2E74B5"/>
                      <w:kern w:val="24"/>
                      <w:sz w:val="21"/>
                    </w:rPr>
                    <w:t>~</w:t>
                  </w:r>
                  <w:r>
                    <w:rPr>
                      <w:rFonts w:ascii="微软雅黑" w:eastAsia="微软雅黑" w:hAnsi="微软雅黑" w:hint="eastAsia"/>
                      <w:b/>
                      <w:color w:val="2E74B5"/>
                      <w:kern w:val="24"/>
                      <w:sz w:val="21"/>
                    </w:rPr>
                    <w:t>2019.07</w:t>
                  </w:r>
                  <w:r>
                    <w:rPr>
                      <w:rFonts w:ascii="微软雅黑" w:eastAsia="微软雅黑" w:hAnsi="微软雅黑"/>
                      <w:b/>
                      <w:color w:val="2E74B5"/>
                      <w:kern w:val="24"/>
                      <w:sz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2E74B5"/>
                      <w:kern w:val="24"/>
                      <w:sz w:val="21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/>
                      <w:color w:val="2E74B5"/>
                      <w:kern w:val="24"/>
                      <w:sz w:val="21"/>
                    </w:rPr>
                    <w:t xml:space="preserve">         华东理工大学                  化学工程</w:t>
                  </w:r>
                  <w:r>
                    <w:rPr>
                      <w:rFonts w:ascii="微软雅黑" w:eastAsia="微软雅黑" w:hAnsi="微软雅黑"/>
                      <w:b/>
                      <w:color w:val="2E74B5"/>
                      <w:kern w:val="24"/>
                      <w:sz w:val="21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2E74B5"/>
                      <w:kern w:val="24"/>
                      <w:sz w:val="21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/>
                      <w:color w:val="2E74B5"/>
                      <w:kern w:val="24"/>
                      <w:sz w:val="21"/>
                    </w:rPr>
                    <w:t xml:space="preserve">              硕士</w:t>
                  </w:r>
                </w:p>
                <w:p w:rsidR="0029140A" w:rsidRPr="0029140A" w:rsidRDefault="00933A1C" w:rsidP="0029140A">
                  <w:pPr>
                    <w:pStyle w:val="a5"/>
                    <w:adjustRightInd w:val="0"/>
                    <w:snapToGrid w:val="0"/>
                    <w:spacing w:before="0" w:beforeAutospacing="0" w:after="0" w:afterAutospacing="0" w:line="360" w:lineRule="exact"/>
                    <w:ind w:firstLine="403"/>
                    <w:rPr>
                      <w:rFonts w:ascii="微软雅黑" w:eastAsia="微软雅黑" w:hAnsi="微软雅黑"/>
                      <w:b/>
                      <w:color w:val="2E74B5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E74B5"/>
                      <w:kern w:val="24"/>
                      <w:sz w:val="21"/>
                    </w:rPr>
                    <w:t>2012.09</w:t>
                  </w:r>
                  <w:r>
                    <w:rPr>
                      <w:rFonts w:ascii="微软雅黑" w:eastAsia="微软雅黑" w:hAnsi="微软雅黑"/>
                      <w:b/>
                      <w:color w:val="2E74B5"/>
                      <w:kern w:val="24"/>
                      <w:sz w:val="21"/>
                    </w:rPr>
                    <w:t>~</w:t>
                  </w:r>
                  <w:r>
                    <w:rPr>
                      <w:rFonts w:ascii="微软雅黑" w:eastAsia="微软雅黑" w:hAnsi="微软雅黑" w:hint="eastAsia"/>
                      <w:b/>
                      <w:color w:val="2E74B5"/>
                      <w:kern w:val="24"/>
                      <w:sz w:val="21"/>
                    </w:rPr>
                    <w:t>2016.07</w:t>
                  </w:r>
                  <w:r w:rsidR="00DF5BDB">
                    <w:rPr>
                      <w:rFonts w:ascii="微软雅黑" w:eastAsia="微软雅黑" w:hAnsi="微软雅黑"/>
                      <w:b/>
                      <w:color w:val="2E74B5"/>
                      <w:kern w:val="24"/>
                      <w:sz w:val="21"/>
                    </w:rPr>
                    <w:tab/>
                  </w:r>
                  <w:r w:rsidR="00DF5BDB">
                    <w:rPr>
                      <w:rFonts w:ascii="微软雅黑" w:eastAsia="微软雅黑" w:hAnsi="微软雅黑"/>
                      <w:b/>
                      <w:color w:val="2E74B5"/>
                      <w:kern w:val="24"/>
                      <w:sz w:val="21"/>
                    </w:rPr>
                    <w:tab/>
                  </w:r>
                  <w:r w:rsidR="00BF1D1F">
                    <w:rPr>
                      <w:rFonts w:ascii="微软雅黑" w:eastAsia="微软雅黑" w:hAnsi="微软雅黑" w:hint="eastAsia"/>
                      <w:b/>
                      <w:color w:val="2E74B5"/>
                      <w:kern w:val="24"/>
                      <w:sz w:val="21"/>
                    </w:rPr>
                    <w:t xml:space="preserve">         合肥工业大学   </w:t>
                  </w:r>
                  <w:r>
                    <w:rPr>
                      <w:rFonts w:ascii="微软雅黑" w:eastAsia="微软雅黑" w:hAnsi="微软雅黑" w:hint="eastAsia"/>
                      <w:b/>
                      <w:color w:val="2E74B5"/>
                      <w:kern w:val="24"/>
                      <w:sz w:val="21"/>
                    </w:rPr>
                    <w:t xml:space="preserve">        </w:t>
                  </w:r>
                  <w:r w:rsidR="00BF1D1F">
                    <w:rPr>
                      <w:rFonts w:ascii="微软雅黑" w:eastAsia="微软雅黑" w:hAnsi="微软雅黑" w:hint="eastAsia"/>
                      <w:b/>
                      <w:color w:val="2E74B5"/>
                      <w:kern w:val="24"/>
                      <w:sz w:val="21"/>
                    </w:rPr>
                    <w:t xml:space="preserve">       </w:t>
                  </w:r>
                  <w:r w:rsidR="002576CA">
                    <w:rPr>
                      <w:rFonts w:ascii="微软雅黑" w:eastAsia="微软雅黑" w:hAnsi="微软雅黑" w:hint="eastAsia"/>
                      <w:b/>
                      <w:color w:val="2E74B5"/>
                      <w:kern w:val="24"/>
                      <w:sz w:val="21"/>
                    </w:rPr>
                    <w:t>制药工程</w:t>
                  </w:r>
                  <w:r w:rsidR="00DF5BDB">
                    <w:rPr>
                      <w:rFonts w:ascii="微软雅黑" w:eastAsia="微软雅黑" w:hAnsi="微软雅黑"/>
                      <w:b/>
                      <w:color w:val="2E74B5"/>
                      <w:kern w:val="24"/>
                      <w:sz w:val="21"/>
                    </w:rPr>
                    <w:tab/>
                  </w:r>
                  <w:r w:rsidR="00DF5BDB">
                    <w:rPr>
                      <w:rFonts w:ascii="微软雅黑" w:eastAsia="微软雅黑" w:hAnsi="微软雅黑"/>
                      <w:b/>
                      <w:color w:val="2E74B5"/>
                      <w:kern w:val="24"/>
                      <w:sz w:val="21"/>
                    </w:rPr>
                    <w:tab/>
                  </w:r>
                  <w:r w:rsidR="00DF5BDB">
                    <w:rPr>
                      <w:rFonts w:ascii="微软雅黑" w:eastAsia="微软雅黑" w:hAnsi="微软雅黑"/>
                      <w:b/>
                      <w:color w:val="2E74B5"/>
                      <w:kern w:val="24"/>
                      <w:sz w:val="21"/>
                    </w:rPr>
                    <w:tab/>
                  </w:r>
                  <w:r w:rsidR="00BF1D1F">
                    <w:rPr>
                      <w:rFonts w:ascii="微软雅黑" w:eastAsia="微软雅黑" w:hAnsi="微软雅黑" w:hint="eastAsia"/>
                      <w:b/>
                      <w:color w:val="2E74B5"/>
                      <w:kern w:val="24"/>
                      <w:sz w:val="21"/>
                    </w:rPr>
                    <w:t xml:space="preserve">          </w:t>
                  </w:r>
                  <w:r w:rsidR="002576CA">
                    <w:rPr>
                      <w:rFonts w:ascii="微软雅黑" w:eastAsia="微软雅黑" w:hAnsi="微软雅黑" w:hint="eastAsia"/>
                      <w:b/>
                      <w:color w:val="2E74B5"/>
                      <w:kern w:val="24"/>
                      <w:sz w:val="21"/>
                    </w:rPr>
                    <w:t>本科</w:t>
                  </w:r>
                </w:p>
              </w:txbxContent>
            </v:textbox>
          </v:shape>
        </w:pict>
      </w:r>
    </w:p>
    <w:p w:rsidR="00E9520F" w:rsidRDefault="00E9520F">
      <w:pPr>
        <w:adjustRightInd w:val="0"/>
        <w:snapToGrid w:val="0"/>
      </w:pPr>
    </w:p>
    <w:p w:rsidR="00E9520F" w:rsidRDefault="00E9520F">
      <w:pPr>
        <w:adjustRightInd w:val="0"/>
        <w:snapToGrid w:val="0"/>
      </w:pPr>
    </w:p>
    <w:p w:rsidR="00E9520F" w:rsidRDefault="00E9520F">
      <w:pPr>
        <w:adjustRightInd w:val="0"/>
        <w:snapToGrid w:val="0"/>
      </w:pPr>
    </w:p>
    <w:p w:rsidR="00DF5BDB" w:rsidRDefault="008E0E74">
      <w:pPr>
        <w:adjustRightInd w:val="0"/>
        <w:snapToGrid w:val="0"/>
      </w:pPr>
      <w:r>
        <w:rPr>
          <w:noProof/>
        </w:rPr>
        <w:pict>
          <v:shape id="_x0000_s1030" type="#_x0000_t15" style="position:absolute;left:0;text-align:left;margin-left:72.9pt;margin-top:9.7pt;width:86.45pt;height:26.65pt;rotation:180;flip:x y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" adj="20525" filled="f" stroked="f" strokeweight="1pt">
            <v:textbox>
              <w:txbxContent>
                <w:p w:rsidR="00E9520F" w:rsidRDefault="0042132C">
                  <w:pPr>
                    <w:pStyle w:val="a5"/>
                    <w:adjustRightInd w:val="0"/>
                    <w:snapToGrid w:val="0"/>
                    <w:spacing w:before="0" w:beforeAutospacing="0" w:after="0" w:afterAutospacing="0" w:line="192" w:lineRule="auto"/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8"/>
                      <w:szCs w:val="28"/>
                    </w:rPr>
                    <w:t>实习经历</w:t>
                  </w:r>
                </w:p>
                <w:p w:rsidR="00E9520F" w:rsidRDefault="00E9520F">
                  <w:pPr>
                    <w:rPr>
                      <w:color w:val="2E74B5"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9" style="position:absolute;left:0;text-align:left;margin-left:44.1pt;margin-top:11.5pt;width:22.7pt;height:22.7pt;z-index:251681792;visibility:visible;v-text-anchor:middle" coordsize="3533411,34960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" adj="0,,0" path="m971992,2781672r723458,l1695450,3381747r-933450,9525l170411,2782023r801581,l971992,2781672xm2142761,2619747r,161925l2797586,2781672r,351l3360178,2782023r-607817,590199l2114186,3372222r9525,123825l1847486,3076947r295275,-457200xm419100,1829172r457200,295275l714375,2124447r,611857l126017,2736304r-2192,-2257l123825,2095872,,2105397,419100,1829172xm2799986,1800597r600075,l3409586,2734047r-2325,2257l2799986,2736304r,-935707xm2819036,760466r588121,l3409586,762967r,638175l3533411,1391617r-419100,276225l2657111,1372567r161925,l2819036,760466xm120873,760466r608020,l728893,1695450r-600075,l119293,762000r1580,-1534xm2771411,105742r591352,609005l2797586,714747r,595l1837961,715342r,-600075l2771411,105742xm1405168,r276225,419100l1386118,876300r,-161925l728893,714375r,372l167957,714747,776518,123825r638175,l1405168,xe" fillcolor="#2e74b5" stroked="f" strokeweight="1pt">
            <v:stroke joinstyle="round"/>
            <v:formulas/>
            <v:path arrowok="t" o:connecttype="segments" textboxrect="0,0,3533411,3496047"/>
          </v:shape>
        </w:pict>
      </w:r>
    </w:p>
    <w:p w:rsidR="00DF5BDB" w:rsidRDefault="00DF5BDB">
      <w:pPr>
        <w:adjustRightInd w:val="0"/>
        <w:snapToGrid w:val="0"/>
      </w:pPr>
    </w:p>
    <w:p w:rsidR="00E9520F" w:rsidRDefault="008E0E74">
      <w:pPr>
        <w:adjustRightInd w:val="0"/>
        <w:snapToGrid w:val="0"/>
      </w:pPr>
      <w:r>
        <w:rPr>
          <w:noProof/>
        </w:rPr>
        <w:pict>
          <v:rect id="矩形 25" o:spid="_x0000_s1031" style="position:absolute;left:0;text-align:left;margin-left:19.55pt;margin-top:11.25pt;width:530.9pt;height:195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" filled="f" stroked="f">
            <v:textbox style="mso-next-textbox:#矩形 25">
              <w:txbxContent>
                <w:p w:rsidR="005F30BD" w:rsidRPr="006D0AC5" w:rsidRDefault="005F30BD" w:rsidP="003812F5">
                  <w:pPr>
                    <w:pStyle w:val="a5"/>
                    <w:adjustRightInd w:val="0"/>
                    <w:snapToGrid w:val="0"/>
                    <w:spacing w:before="0" w:beforeAutospacing="0" w:afterLines="50" w:afterAutospacing="0"/>
                    <w:ind w:left="403"/>
                    <w:contextualSpacing/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2018.05</w:t>
                  </w:r>
                  <w:r w:rsidRPr="006D0AC5"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  <w:t>~</w:t>
                  </w:r>
                  <w:r w:rsidR="003812F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2018.09</w:t>
                  </w:r>
                  <w:r w:rsidRPr="006D0AC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 </w:t>
                  </w:r>
                  <w:r w:rsidRPr="006D0AC5"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  <w:t xml:space="preserve">           </w:t>
                  </w:r>
                  <w:r w:rsidRPr="006D0AC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 </w:t>
                  </w:r>
                  <w:r w:rsidRPr="006D0AC5"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  <w:t xml:space="preserve"> </w:t>
                  </w:r>
                  <w:r w:rsidR="003812F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   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葛兰素史克</w:t>
                  </w:r>
                  <w:r w:rsidRPr="006D0AC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（中国）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投资</w:t>
                  </w:r>
                  <w:r w:rsidRPr="006D0AC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有限公司    </w:t>
                  </w:r>
                  <w:r w:rsidRPr="006D0AC5"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  <w:t xml:space="preserve"> </w:t>
                  </w:r>
                  <w:r w:rsidR="003812F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        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销售</w:t>
                  </w:r>
                  <w:r w:rsidRPr="006D0AC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实习生</w:t>
                  </w:r>
                </w:p>
                <w:p w:rsidR="005F30BD" w:rsidRPr="002576CA" w:rsidRDefault="005F30BD" w:rsidP="005F30BD">
                  <w:pPr>
                    <w:pStyle w:val="a5"/>
                    <w:numPr>
                      <w:ilvl w:val="0"/>
                      <w:numId w:val="2"/>
                    </w:numPr>
                    <w:adjustRightInd w:val="0"/>
                    <w:snapToGrid w:val="0"/>
                    <w:contextualSpacing/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</w:pPr>
                  <w:r w:rsidRPr="002576CA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主要</w:t>
                  </w:r>
                  <w:r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在上海市肺科医院</w:t>
                  </w:r>
                  <w:r w:rsidRPr="002576CA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负责</w:t>
                  </w:r>
                  <w:r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哮喘药物“舒利迭”</w:t>
                  </w:r>
                  <w:r w:rsidRPr="002576CA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的销售；</w:t>
                  </w:r>
                </w:p>
                <w:p w:rsidR="005F30BD" w:rsidRPr="005F30BD" w:rsidRDefault="005F30BD" w:rsidP="005F30BD">
                  <w:pPr>
                    <w:pStyle w:val="a5"/>
                    <w:numPr>
                      <w:ilvl w:val="0"/>
                      <w:numId w:val="2"/>
                    </w:numPr>
                    <w:adjustRightInd w:val="0"/>
                    <w:snapToGrid w:val="0"/>
                    <w:spacing w:before="0" w:beforeAutospacing="0" w:after="0" w:afterAutospacing="0"/>
                    <w:contextualSpacing/>
                    <w:rPr>
                      <w:rFonts w:ascii="微软雅黑" w:eastAsia="微软雅黑" w:hAnsi="微软雅黑"/>
                      <w:b/>
                      <w:bCs/>
                      <w:color w:val="262626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维护、增进与客户的关系；</w:t>
                  </w:r>
                </w:p>
                <w:p w:rsidR="005F30BD" w:rsidRPr="005F30BD" w:rsidRDefault="005F30BD" w:rsidP="005F30BD">
                  <w:pPr>
                    <w:pStyle w:val="a5"/>
                    <w:numPr>
                      <w:ilvl w:val="0"/>
                      <w:numId w:val="2"/>
                    </w:numPr>
                    <w:adjustRightInd w:val="0"/>
                    <w:snapToGrid w:val="0"/>
                    <w:spacing w:before="0" w:beforeAutospacing="0" w:after="0" w:afterAutospacing="0"/>
                    <w:contextualSpacing/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</w:pPr>
                  <w:r w:rsidRPr="005F30BD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给病人讲解药物的使用</w:t>
                  </w:r>
                  <w:r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方法、</w:t>
                  </w:r>
                  <w:r w:rsidRPr="005F30BD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注意事项等相关知识</w:t>
                  </w:r>
                  <w:r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。</w:t>
                  </w:r>
                </w:p>
                <w:p w:rsidR="006D0AC5" w:rsidRPr="006D0AC5" w:rsidRDefault="006D0AC5" w:rsidP="003812F5">
                  <w:pPr>
                    <w:pStyle w:val="a5"/>
                    <w:adjustRightInd w:val="0"/>
                    <w:snapToGrid w:val="0"/>
                    <w:spacing w:before="0" w:beforeAutospacing="0" w:afterLines="50" w:afterAutospacing="0"/>
                    <w:ind w:left="403"/>
                    <w:contextualSpacing/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</w:pPr>
                  <w:r w:rsidRPr="006D0AC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2017.09</w:t>
                  </w:r>
                  <w:r w:rsidRPr="006D0AC5"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  <w:t>~201</w:t>
                  </w:r>
                  <w:r w:rsidRPr="006D0AC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8</w:t>
                  </w:r>
                  <w:r w:rsidR="00396684"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  <w:t>.0</w:t>
                  </w:r>
                  <w:r w:rsidR="00396684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5</w:t>
                  </w:r>
                  <w:r w:rsidRPr="006D0AC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   </w:t>
                  </w:r>
                  <w:r w:rsidRPr="006D0AC5"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  <w:t xml:space="preserve">           </w:t>
                  </w:r>
                  <w:r w:rsidRPr="006D0AC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 </w:t>
                  </w:r>
                  <w:r w:rsidRPr="006D0AC5"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  <w:t xml:space="preserve"> </w:t>
                  </w:r>
                  <w:r w:rsidR="003812F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 </w:t>
                  </w:r>
                  <w:r w:rsidRPr="006D0AC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强生（中国）有限公司    </w:t>
                  </w:r>
                  <w:r w:rsidRPr="006D0AC5"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  <w:t xml:space="preserve"> </w:t>
                  </w:r>
                  <w:bookmarkStart w:id="0" w:name="_GoBack"/>
                  <w:bookmarkEnd w:id="0"/>
                  <w:r w:rsidRPr="006D0AC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                </w:t>
                  </w:r>
                  <w:r w:rsidR="00E04D8D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 </w:t>
                  </w:r>
                  <w:r w:rsidR="003812F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 </w:t>
                  </w:r>
                  <w:r w:rsidRPr="006D0AC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外部制造部实习生</w:t>
                  </w:r>
                </w:p>
                <w:p w:rsidR="006D0AC5" w:rsidRPr="00FB618A" w:rsidRDefault="006D0AC5" w:rsidP="00F43E37">
                  <w:pPr>
                    <w:pStyle w:val="a5"/>
                    <w:numPr>
                      <w:ilvl w:val="0"/>
                      <w:numId w:val="2"/>
                    </w:numPr>
                    <w:adjustRightInd w:val="0"/>
                    <w:snapToGrid w:val="0"/>
                    <w:spacing w:before="0" w:beforeAutospacing="0" w:after="0" w:afterAutospacing="0"/>
                    <w:contextualSpacing/>
                    <w:rPr>
                      <w:rFonts w:ascii="微软雅黑" w:eastAsia="微软雅黑" w:hAnsi="微软雅黑"/>
                      <w:b/>
                      <w:bCs/>
                      <w:color w:val="262626"/>
                      <w:kern w:val="24"/>
                      <w:sz w:val="21"/>
                    </w:rPr>
                  </w:pPr>
                  <w:r w:rsidRPr="00FB618A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主要负责强生（中国）北亚区供应商业绩的汇总与分析</w:t>
                  </w:r>
                  <w:r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，</w:t>
                  </w:r>
                  <w:r w:rsidRPr="00FB618A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包括周报、月报以及部门年度工作总结</w:t>
                  </w:r>
                  <w:r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；</w:t>
                  </w:r>
                </w:p>
                <w:p w:rsidR="002576CA" w:rsidRDefault="006D0AC5" w:rsidP="003812F5">
                  <w:pPr>
                    <w:pStyle w:val="a5"/>
                    <w:numPr>
                      <w:ilvl w:val="0"/>
                      <w:numId w:val="2"/>
                    </w:numPr>
                    <w:adjustRightInd w:val="0"/>
                    <w:snapToGrid w:val="0"/>
                    <w:spacing w:before="0" w:beforeAutospacing="0" w:afterLines="50" w:afterAutospacing="0"/>
                    <w:contextualSpacing/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</w:pPr>
                  <w:r w:rsidRPr="00FB618A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协助</w:t>
                  </w:r>
                  <w:r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主管</w:t>
                  </w:r>
                  <w:r w:rsidR="000F0BA7" w:rsidRPr="00FB618A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开展</w:t>
                  </w:r>
                  <w:r w:rsidR="000F0BA7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部门的大型活动</w:t>
                  </w:r>
                  <w:r w:rsidRPr="00FB618A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，如</w:t>
                  </w:r>
                  <w:r w:rsidR="00396684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帮助布置部门会议、</w:t>
                  </w:r>
                  <w:r w:rsidR="000F0BA7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策划</w:t>
                  </w:r>
                  <w:r w:rsidRPr="00FB618A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EHS&amp;S week</w:t>
                  </w:r>
                  <w:r w:rsidR="000F0BA7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、组织供应商参观强生工厂</w:t>
                  </w:r>
                  <w:r w:rsidRPr="00FB618A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等。</w:t>
                  </w:r>
                </w:p>
                <w:p w:rsidR="005F30BD" w:rsidRDefault="005F30BD" w:rsidP="005F30BD">
                  <w:pPr>
                    <w:pStyle w:val="a5"/>
                    <w:adjustRightInd w:val="0"/>
                    <w:snapToGrid w:val="0"/>
                    <w:spacing w:before="0" w:beforeAutospacing="0" w:after="0" w:afterAutospacing="0"/>
                    <w:ind w:firstLine="403"/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2017.02~</w:t>
                  </w:r>
                  <w:r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  <w:t>201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7</w:t>
                  </w:r>
                  <w:r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  <w:t>.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07   </w:t>
                  </w:r>
                  <w:r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  <w:t xml:space="preserve">            </w:t>
                  </w:r>
                  <w:r w:rsidR="003812F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赛默飞世尔科技（中国）有限公司</w:t>
                  </w:r>
                  <w:r w:rsidR="003812F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             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市场部实习生</w:t>
                  </w:r>
                </w:p>
                <w:p w:rsidR="005F30BD" w:rsidRDefault="005F30BD" w:rsidP="005F30BD">
                  <w:pPr>
                    <w:pStyle w:val="a5"/>
                    <w:numPr>
                      <w:ilvl w:val="0"/>
                      <w:numId w:val="2"/>
                    </w:numPr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/>
                      <w:bCs/>
                      <w:color w:val="262626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主要负责处理</w:t>
                  </w:r>
                  <w:r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  <w:t>产品售后问题</w:t>
                  </w:r>
                  <w:r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，如通过邮件给客户讲解产品的使用说明、提供产品的各类证书</w:t>
                  </w:r>
                  <w:r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  <w:t>等</w:t>
                  </w:r>
                  <w:r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；</w:t>
                  </w:r>
                </w:p>
                <w:p w:rsidR="005F30BD" w:rsidRDefault="005F30BD" w:rsidP="005F30BD">
                  <w:pPr>
                    <w:pStyle w:val="a5"/>
                    <w:numPr>
                      <w:ilvl w:val="0"/>
                      <w:numId w:val="2"/>
                    </w:numPr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/>
                      <w:bCs/>
                      <w:color w:val="262626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负责管理部门的仓库、收发产品等。</w:t>
                  </w:r>
                </w:p>
                <w:p w:rsidR="005F30BD" w:rsidRDefault="005F30BD" w:rsidP="003812F5">
                  <w:pPr>
                    <w:pStyle w:val="a5"/>
                    <w:adjustRightInd w:val="0"/>
                    <w:snapToGrid w:val="0"/>
                    <w:spacing w:before="0" w:beforeAutospacing="0" w:afterLines="50" w:afterAutospacing="0"/>
                    <w:ind w:left="823"/>
                    <w:contextualSpacing/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</w:pPr>
                </w:p>
              </w:txbxContent>
            </v:textbox>
          </v:rect>
        </w:pict>
      </w:r>
    </w:p>
    <w:p w:rsidR="00E9520F" w:rsidRDefault="00E9520F">
      <w:pPr>
        <w:adjustRightInd w:val="0"/>
        <w:snapToGrid w:val="0"/>
      </w:pPr>
    </w:p>
    <w:p w:rsidR="00E9520F" w:rsidRDefault="00E9520F">
      <w:pPr>
        <w:adjustRightInd w:val="0"/>
        <w:snapToGrid w:val="0"/>
      </w:pPr>
    </w:p>
    <w:p w:rsidR="00E9520F" w:rsidRDefault="00E9520F">
      <w:pPr>
        <w:adjustRightInd w:val="0"/>
        <w:snapToGrid w:val="0"/>
      </w:pPr>
    </w:p>
    <w:p w:rsidR="00E9520F" w:rsidRDefault="00E9520F">
      <w:pPr>
        <w:adjustRightInd w:val="0"/>
        <w:snapToGrid w:val="0"/>
      </w:pPr>
    </w:p>
    <w:p w:rsidR="00E9520F" w:rsidRDefault="00E9520F">
      <w:pPr>
        <w:adjustRightInd w:val="0"/>
        <w:snapToGrid w:val="0"/>
      </w:pPr>
    </w:p>
    <w:p w:rsidR="00E9520F" w:rsidRDefault="00E9520F">
      <w:pPr>
        <w:adjustRightInd w:val="0"/>
        <w:snapToGrid w:val="0"/>
      </w:pPr>
    </w:p>
    <w:p w:rsidR="00E9520F" w:rsidRDefault="00E9520F">
      <w:pPr>
        <w:adjustRightInd w:val="0"/>
        <w:snapToGrid w:val="0"/>
      </w:pPr>
    </w:p>
    <w:p w:rsidR="00E9520F" w:rsidRDefault="00E9520F">
      <w:pPr>
        <w:adjustRightInd w:val="0"/>
        <w:snapToGrid w:val="0"/>
      </w:pPr>
    </w:p>
    <w:p w:rsidR="00E9520F" w:rsidRDefault="00E9520F">
      <w:pPr>
        <w:adjustRightInd w:val="0"/>
        <w:snapToGrid w:val="0"/>
      </w:pPr>
    </w:p>
    <w:p w:rsidR="00E9520F" w:rsidRDefault="00E9520F">
      <w:pPr>
        <w:adjustRightInd w:val="0"/>
        <w:snapToGrid w:val="0"/>
      </w:pPr>
    </w:p>
    <w:p w:rsidR="00E9520F" w:rsidRDefault="00E9520F">
      <w:pPr>
        <w:adjustRightInd w:val="0"/>
        <w:snapToGrid w:val="0"/>
      </w:pPr>
    </w:p>
    <w:p w:rsidR="00E9520F" w:rsidRDefault="00E9520F">
      <w:pPr>
        <w:adjustRightInd w:val="0"/>
        <w:snapToGrid w:val="0"/>
      </w:pPr>
    </w:p>
    <w:p w:rsidR="00723C1B" w:rsidRDefault="00723C1B">
      <w:pPr>
        <w:adjustRightInd w:val="0"/>
        <w:snapToGrid w:val="0"/>
      </w:pPr>
    </w:p>
    <w:p w:rsidR="006D0AC5" w:rsidRDefault="006D0AC5">
      <w:pPr>
        <w:adjustRightInd w:val="0"/>
        <w:snapToGrid w:val="0"/>
      </w:pPr>
    </w:p>
    <w:p w:rsidR="006D0AC5" w:rsidRDefault="006D0AC5">
      <w:pPr>
        <w:adjustRightInd w:val="0"/>
        <w:snapToGrid w:val="0"/>
      </w:pPr>
    </w:p>
    <w:p w:rsidR="00E9520F" w:rsidRDefault="008E0E74">
      <w:pPr>
        <w:adjustRightInd w:val="0"/>
        <w:snapToGrid w:val="0"/>
      </w:pPr>
      <w:r>
        <w:rPr>
          <w:noProof/>
        </w:rPr>
        <w:pict>
          <v:shape id="_x0000_s1062" type="#_x0000_t15" style="position:absolute;left:0;text-align:left;margin-left:73.9pt;margin-top:11.1pt;width:85.45pt;height:26.65pt;rotation:180;flip:x y;z-index:251692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" adj="20525" filled="f" stroked="f" strokeweight="1pt">
            <v:textbox>
              <w:txbxContent>
                <w:p w:rsidR="000F28E6" w:rsidRDefault="000F28E6">
                  <w:pPr>
                    <w:pStyle w:val="a5"/>
                    <w:adjustRightInd w:val="0"/>
                    <w:snapToGrid w:val="0"/>
                    <w:spacing w:before="0" w:beforeAutospacing="0" w:after="0" w:afterAutospacing="0" w:line="192" w:lineRule="auto"/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8"/>
                      <w:szCs w:val="28"/>
                    </w:rPr>
                    <w:t>校园</w:t>
                  </w:r>
                  <w:r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8"/>
                      <w:szCs w:val="28"/>
                    </w:rPr>
                    <w:t>经历</w:t>
                  </w:r>
                </w:p>
                <w:p w:rsidR="000F28E6" w:rsidRDefault="000F28E6">
                  <w:pPr>
                    <w:rPr>
                      <w:color w:val="2E74B5"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1" style="position:absolute;left:0;text-align:left;margin-left:44.1pt;margin-top:11.3pt;width:22.7pt;height:22.7pt;z-index:251691008;visibility:visible;v-text-anchor:middle" coordsize="3533411,34960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" adj="0,,0" path="m971992,2781672r723458,l1695450,3381747r-933450,9525l170411,2782023r801581,l971992,2781672xm2142761,2619747r,161925l2797586,2781672r,351l3360178,2782023r-607817,590199l2114186,3372222r9525,123825l1847486,3076947r295275,-457200xm419100,1829172r457200,295275l714375,2124447r,611857l126017,2736304r-2192,-2257l123825,2095872,,2105397,419100,1829172xm2799986,1800597r600075,l3409586,2734047r-2325,2257l2799986,2736304r,-935707xm2819036,760466r588121,l3409586,762967r,638175l3533411,1391617r-419100,276225l2657111,1372567r161925,l2819036,760466xm120873,760466r608020,l728893,1695450r-600075,l119293,762000r1580,-1534xm2771411,105742r591352,609005l2797586,714747r,595l1837961,715342r,-600075l2771411,105742xm1405168,r276225,419100l1386118,876300r,-161925l728893,714375r,372l167957,714747,776518,123825r638175,l1405168,xe" fillcolor="#2e74b5" stroked="f" strokeweight="1pt">
            <v:stroke joinstyle="round"/>
            <v:formulas/>
            <v:path arrowok="t" o:connecttype="segments" textboxrect="0,0,3533411,3496047"/>
          </v:shape>
        </w:pict>
      </w:r>
    </w:p>
    <w:p w:rsidR="00E9520F" w:rsidRDefault="008E0E74">
      <w:pPr>
        <w:adjustRightInd w:val="0"/>
        <w:snapToGrid w:val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left:0;text-align:left;margin-left:150.2pt;margin-top:-207.4pt;width:396.85pt;height:0;flip:y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" strokecolor="#2e74b5" strokeweight="1.25pt">
            <v:stroke dashstyle="1 1"/>
          </v:shape>
        </w:pict>
      </w:r>
      <w:r>
        <w:rPr>
          <w:noProof/>
        </w:rPr>
        <w:pict>
          <v:shape id="_x0000_s1066" type="#_x0000_t32" style="position:absolute;left:0;text-align:left;margin-left:150.95pt;margin-top:-279.4pt;width:396.85pt;height:0;flip:y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" strokecolor="#2e74b5" strokeweight="1.25pt">
            <v:stroke dashstyle="1 1"/>
          </v:shape>
        </w:pict>
      </w:r>
      <w:r>
        <w:rPr>
          <w:noProof/>
        </w:rPr>
        <w:pict>
          <v:shape id="_x0000_s1063" type="#_x0000_t32" style="position:absolute;left:0;text-align:left;margin-left:150.95pt;margin-top:11.2pt;width:396.85pt;height:0;flip:y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" strokecolor="#2e74b5" strokeweight="1.25pt">
            <v:stroke dashstyle="1 1"/>
          </v:shape>
        </w:pict>
      </w:r>
    </w:p>
    <w:p w:rsidR="006D0AC5" w:rsidRDefault="006D0AC5">
      <w:pPr>
        <w:adjustRightInd w:val="0"/>
        <w:snapToGrid w:val="0"/>
      </w:pPr>
    </w:p>
    <w:p w:rsidR="00E9520F" w:rsidRDefault="008E0E74">
      <w:pPr>
        <w:adjustRightInd w:val="0"/>
        <w:snapToGrid w:val="0"/>
      </w:pPr>
      <w:r>
        <w:rPr>
          <w:noProof/>
        </w:rPr>
        <w:pict>
          <v:shape id="文本框 94" o:spid="_x0000_s1064" type="#_x0000_t202" style="position:absolute;left:0;text-align:left;margin-left:18.7pt;margin-top:1.55pt;width:531.75pt;height:118.5pt;z-index:25169408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" filled="f" stroked="f">
            <v:textbox>
              <w:txbxContent>
                <w:p w:rsidR="000F28E6" w:rsidRDefault="005E7822">
                  <w:pPr>
                    <w:pStyle w:val="a5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2016.11</w:t>
                  </w:r>
                  <w:r w:rsidR="000F28E6"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  <w:t>~201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7</w:t>
                  </w:r>
                  <w:r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  <w:t>.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10</w:t>
                  </w:r>
                  <w:r w:rsidR="000F28E6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   </w:t>
                  </w:r>
                  <w:r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  <w:t xml:space="preserve">         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    </w:t>
                  </w:r>
                  <w:r w:rsidR="003812F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华东理工大学</w:t>
                  </w:r>
                  <w:r w:rsidRPr="005E7822"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  <w:t>勤工助学中心</w:t>
                  </w:r>
                  <w:r w:rsidR="000F28E6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  </w:t>
                  </w:r>
                  <w:r w:rsidR="000F28E6"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  <w:t xml:space="preserve"> </w:t>
                  </w:r>
                  <w:r w:rsidR="000F28E6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                </w:t>
                  </w:r>
                  <w:r w:rsidRPr="005E7822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物流部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部长</w:t>
                  </w:r>
                </w:p>
                <w:p w:rsidR="005E7822" w:rsidRPr="005E7822" w:rsidRDefault="000F28E6" w:rsidP="005E7822">
                  <w:pPr>
                    <w:pStyle w:val="a5"/>
                    <w:numPr>
                      <w:ilvl w:val="0"/>
                      <w:numId w:val="2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微软雅黑" w:eastAsia="微软雅黑" w:hAnsi="微软雅黑"/>
                      <w:b/>
                      <w:bCs/>
                      <w:color w:val="262626"/>
                      <w:kern w:val="24"/>
                      <w:sz w:val="21"/>
                    </w:rPr>
                  </w:pPr>
                  <w:r w:rsidRPr="00FB618A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主要负责</w:t>
                  </w:r>
                  <w:r w:rsidR="005E7822" w:rsidRPr="005E7822"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  <w:t>统筹安排</w:t>
                  </w:r>
                  <w:r w:rsidR="005E7822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学</w:t>
                  </w:r>
                  <w:r w:rsidR="005E7822" w:rsidRPr="005E7822"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  <w:t>校勤工助学中心</w:t>
                  </w:r>
                  <w:r w:rsidR="005E7822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的</w:t>
                  </w:r>
                  <w:r w:rsidR="005F30BD"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  <w:t>物流工作</w:t>
                  </w:r>
                  <w:r w:rsidR="005F30BD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，包括</w:t>
                  </w:r>
                  <w:r w:rsidR="005E7822" w:rsidRPr="005E7822"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  <w:t>仓库、超市和各个</w:t>
                  </w:r>
                  <w:r w:rsidR="005E7822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小卖部</w:t>
                  </w:r>
                  <w:r w:rsidR="005E7822" w:rsidRPr="005E7822"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  <w:t>之间以及</w:t>
                  </w:r>
                  <w:r w:rsidR="005E7822" w:rsidRPr="005E7822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徐汇和奉贤</w:t>
                  </w:r>
                  <w:r w:rsidR="005E7822" w:rsidRPr="005E7822"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  <w:t>两校区</w:t>
                  </w:r>
                  <w:r w:rsidR="005E7822" w:rsidRPr="005E7822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之间</w:t>
                  </w:r>
                  <w:r w:rsidR="005E7822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商品</w:t>
                  </w:r>
                  <w:r w:rsidR="005E7822"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  <w:t>的</w:t>
                  </w:r>
                  <w:r w:rsidR="005F30BD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运输</w:t>
                  </w:r>
                  <w:r w:rsidR="005E7822"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  <w:t>，深得老师好评</w:t>
                  </w:r>
                  <w:r w:rsidR="00E04D8D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；</w:t>
                  </w:r>
                </w:p>
                <w:p w:rsidR="005E7822" w:rsidRDefault="005E7822" w:rsidP="005E7822">
                  <w:pPr>
                    <w:pStyle w:val="a5"/>
                    <w:numPr>
                      <w:ilvl w:val="0"/>
                      <w:numId w:val="2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微软雅黑" w:eastAsia="微软雅黑" w:hAnsi="微软雅黑"/>
                      <w:b/>
                      <w:bCs/>
                      <w:color w:val="262626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负责物流部员工的</w:t>
                  </w:r>
                  <w:r w:rsidR="0042132C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招聘、</w:t>
                  </w:r>
                  <w:r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排班、调班以及紧急加班</w:t>
                  </w:r>
                  <w:r w:rsidR="0042132C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情况</w:t>
                  </w:r>
                  <w:r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的安排</w:t>
                  </w:r>
                  <w:r w:rsidR="000F0BA7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等</w:t>
                  </w:r>
                  <w:r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。</w:t>
                  </w:r>
                </w:p>
                <w:p w:rsidR="00723C1B" w:rsidRPr="005E7822" w:rsidRDefault="00723C1B" w:rsidP="005E7822">
                  <w:pPr>
                    <w:pStyle w:val="a5"/>
                    <w:adjustRightInd w:val="0"/>
                    <w:snapToGrid w:val="0"/>
                    <w:spacing w:before="0" w:beforeAutospacing="0" w:after="0" w:afterAutospacing="0" w:line="360" w:lineRule="exact"/>
                    <w:ind w:left="403"/>
                    <w:rPr>
                      <w:rFonts w:ascii="微软雅黑" w:eastAsia="微软雅黑" w:hAnsi="微软雅黑"/>
                      <w:b/>
                      <w:bCs/>
                      <w:color w:val="262626"/>
                      <w:kern w:val="24"/>
                      <w:sz w:val="21"/>
                    </w:rPr>
                  </w:pPr>
                  <w:r w:rsidRPr="005E7822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2017</w:t>
                  </w:r>
                  <w:r w:rsidR="006D0AC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.02</w:t>
                  </w:r>
                  <w:r w:rsidRPr="005E7822"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  <w:t>~201</w:t>
                  </w:r>
                  <w:r w:rsidR="006D0AC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7</w:t>
                  </w:r>
                  <w:r w:rsidR="006D0AC5"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  <w:t>.</w:t>
                  </w:r>
                  <w:r w:rsidR="005F30BD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07</w:t>
                  </w:r>
                  <w:r w:rsidRPr="005E7822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   </w:t>
                  </w:r>
                  <w:r w:rsidRPr="005E7822"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  <w:t xml:space="preserve">           </w:t>
                  </w:r>
                  <w:r w:rsidRPr="005E7822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 </w:t>
                  </w:r>
                  <w:r w:rsidRPr="005E7822"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  <w:t xml:space="preserve"> </w:t>
                  </w:r>
                  <w:r w:rsidR="003812F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 </w:t>
                  </w:r>
                  <w:r w:rsidR="006D0AC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华理强生未来领袖学院</w:t>
                  </w:r>
                  <w:r w:rsidRPr="005E7822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    </w:t>
                  </w:r>
                  <w:r w:rsidRPr="005E7822"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1"/>
                    </w:rPr>
                    <w:t xml:space="preserve"> </w:t>
                  </w:r>
                  <w:r w:rsidRPr="005E7822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                </w:t>
                  </w:r>
                  <w:r w:rsidR="003812F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 xml:space="preserve">  </w:t>
                  </w:r>
                  <w:r w:rsidR="006D0AC5"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21"/>
                    </w:rPr>
                    <w:t>内培组组员</w:t>
                  </w:r>
                </w:p>
                <w:p w:rsidR="00723C1B" w:rsidRPr="00FB618A" w:rsidRDefault="00E04D8D" w:rsidP="00723C1B">
                  <w:pPr>
                    <w:pStyle w:val="a5"/>
                    <w:numPr>
                      <w:ilvl w:val="0"/>
                      <w:numId w:val="2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微软雅黑" w:eastAsia="微软雅黑" w:hAnsi="微软雅黑"/>
                      <w:b/>
                      <w:bCs/>
                      <w:color w:val="262626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积极</w:t>
                  </w:r>
                  <w:r w:rsidRPr="00E04D8D"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  <w:t>参与部门</w:t>
                  </w:r>
                  <w:r w:rsidRPr="00E04D8D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组织的</w:t>
                  </w:r>
                  <w:r w:rsidRPr="00E04D8D"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  <w:t>各种内培活动，并</w:t>
                  </w:r>
                  <w:r w:rsidRPr="00E04D8D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主持</w:t>
                  </w:r>
                  <w:r w:rsidRPr="00E04D8D"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  <w:t>策划了一次Excel和PPT的内培活动</w:t>
                  </w:r>
                  <w:r w:rsidR="0042132C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。</w:t>
                  </w:r>
                </w:p>
                <w:p w:rsidR="00723C1B" w:rsidRPr="00723C1B" w:rsidRDefault="00723C1B" w:rsidP="00723C1B">
                  <w:pPr>
                    <w:pStyle w:val="a5"/>
                    <w:numPr>
                      <w:ilvl w:val="0"/>
                      <w:numId w:val="2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微软雅黑" w:eastAsia="微软雅黑" w:hAnsi="微软雅黑"/>
                      <w:b/>
                      <w:bCs/>
                      <w:color w:val="262626"/>
                      <w:kern w:val="24"/>
                      <w:sz w:val="21"/>
                    </w:rPr>
                  </w:pPr>
                  <w:r w:rsidRPr="00FB618A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协助</w:t>
                  </w:r>
                  <w:r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主管策划</w:t>
                  </w:r>
                  <w:r w:rsidRPr="00FB618A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部门大型活动的开展，如EHS&amp;S week等。</w:t>
                  </w:r>
                </w:p>
                <w:p w:rsidR="00723C1B" w:rsidRPr="00723C1B" w:rsidRDefault="00723C1B" w:rsidP="00723C1B">
                  <w:pPr>
                    <w:pStyle w:val="a5"/>
                    <w:adjustRightInd w:val="0"/>
                    <w:snapToGrid w:val="0"/>
                    <w:spacing w:before="0" w:beforeAutospacing="0" w:after="0" w:afterAutospacing="0" w:line="360" w:lineRule="exact"/>
                    <w:ind w:left="403"/>
                    <w:rPr>
                      <w:rFonts w:ascii="微软雅黑" w:eastAsia="微软雅黑" w:hAnsi="微软雅黑"/>
                      <w:b/>
                      <w:bCs/>
                      <w:color w:val="262626"/>
                      <w:kern w:val="24"/>
                      <w:sz w:val="21"/>
                    </w:rPr>
                  </w:pPr>
                </w:p>
              </w:txbxContent>
            </v:textbox>
            <w10:wrap anchorx="margin"/>
          </v:shape>
        </w:pict>
      </w:r>
    </w:p>
    <w:p w:rsidR="00E9520F" w:rsidRDefault="00E9520F">
      <w:pPr>
        <w:adjustRightInd w:val="0"/>
        <w:snapToGrid w:val="0"/>
      </w:pPr>
    </w:p>
    <w:p w:rsidR="00E9520F" w:rsidRDefault="00E9520F">
      <w:pPr>
        <w:adjustRightInd w:val="0"/>
        <w:snapToGrid w:val="0"/>
      </w:pPr>
    </w:p>
    <w:p w:rsidR="00E9520F" w:rsidRDefault="00E9520F">
      <w:pPr>
        <w:adjustRightInd w:val="0"/>
        <w:snapToGrid w:val="0"/>
      </w:pPr>
    </w:p>
    <w:p w:rsidR="000F28E6" w:rsidRDefault="000F28E6">
      <w:pPr>
        <w:adjustRightInd w:val="0"/>
        <w:snapToGrid w:val="0"/>
      </w:pPr>
    </w:p>
    <w:p w:rsidR="000F28E6" w:rsidRDefault="000F28E6">
      <w:pPr>
        <w:adjustRightInd w:val="0"/>
        <w:snapToGrid w:val="0"/>
      </w:pPr>
    </w:p>
    <w:p w:rsidR="000F28E6" w:rsidRDefault="000F28E6">
      <w:pPr>
        <w:adjustRightInd w:val="0"/>
        <w:snapToGrid w:val="0"/>
      </w:pPr>
    </w:p>
    <w:p w:rsidR="006D0AC5" w:rsidRDefault="006D0AC5">
      <w:pPr>
        <w:adjustRightInd w:val="0"/>
        <w:snapToGrid w:val="0"/>
      </w:pPr>
    </w:p>
    <w:p w:rsidR="006D0AC5" w:rsidRDefault="006D0AC5">
      <w:pPr>
        <w:adjustRightInd w:val="0"/>
        <w:snapToGrid w:val="0"/>
      </w:pPr>
    </w:p>
    <w:p w:rsidR="00E9520F" w:rsidRDefault="008E0E74">
      <w:pPr>
        <w:adjustRightInd w:val="0"/>
        <w:snapToGrid w:val="0"/>
      </w:pPr>
      <w:r>
        <w:rPr>
          <w:noProof/>
        </w:rPr>
        <w:pict>
          <v:shape id="_x0000_s1047" style="position:absolute;left:0;text-align:left;margin-left:44.1pt;margin-top:11.4pt;width:25.5pt;height:25.5pt;z-index:251687936;visibility:visible;v-text-anchor:middle" coordsize="3533411,34960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" adj="0,,0" path="m971992,2781672r723458,l1695450,3381747r-933450,9525l170411,2782023r801581,l971992,2781672xm2142761,2619747r,161925l2797586,2781672r,351l3360178,2782023r-607817,590199l2114186,3372222r9525,123825l1847486,3076947r295275,-457200xm419100,1829172r457200,295275l714375,2124447r,611857l126017,2736304r-2192,-2257l123825,2095872,,2105397,419100,1829172xm2799986,1800597r600075,l3409586,2734047r-2325,2257l2799986,2736304r,-935707xm2819036,760466r588121,l3409586,762967r,638175l3533411,1391617r-419100,276225l2657111,1372567r161925,l2819036,760466xm120873,760466r608020,l728893,1695450r-600075,l119293,762000r1580,-1534xm2771411,105742r591352,609005l2797586,714747r,595l1837961,715342r,-600075l2771411,105742xm1405168,r276225,419100l1386118,876300r,-161925l728893,714375r,372l167957,714747,776518,123825r638175,l1405168,xe" fillcolor="#2e74b5" stroked="f" strokeweight="1pt">
            <v:stroke joinstyle="round"/>
            <v:formulas/>
            <v:path arrowok="t" o:connecttype="segments" textboxrect="0,0,3533411,3496047"/>
          </v:shape>
        </w:pict>
      </w:r>
    </w:p>
    <w:p w:rsidR="006D0AC5" w:rsidRDefault="008E0E74">
      <w:pPr>
        <w:adjustRightInd w:val="0"/>
        <w:snapToGrid w:val="0"/>
      </w:pPr>
      <w:r>
        <w:rPr>
          <w:noProof/>
        </w:rPr>
        <w:pict>
          <v:shape id="_x0000_s1033" type="#_x0000_t15" style="position:absolute;left:0;text-align:left;margin-left:75.15pt;margin-top:.15pt;width:80.95pt;height:26.65pt;rotation:180;flip:x y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" adj="20525" filled="f" stroked="f" strokeweight="1pt">
            <v:textbox style="mso-next-textbox:#_x0000_s1033">
              <w:txbxContent>
                <w:p w:rsidR="00E9520F" w:rsidRDefault="00933A1C">
                  <w:pPr>
                    <w:pStyle w:val="a5"/>
                    <w:adjustRightInd w:val="0"/>
                    <w:snapToGrid w:val="0"/>
                    <w:spacing w:before="0" w:beforeAutospacing="0" w:after="0" w:afterAutospacing="0" w:line="192" w:lineRule="auto"/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8"/>
                      <w:szCs w:val="28"/>
                    </w:rPr>
                    <w:t>技能证书</w:t>
                  </w:r>
                </w:p>
                <w:p w:rsidR="00E9520F" w:rsidRDefault="00E9520F">
                  <w:pPr>
                    <w:rPr>
                      <w:color w:val="2E74B5"/>
                      <w:sz w:val="20"/>
                    </w:rPr>
                  </w:pPr>
                </w:p>
              </w:txbxContent>
            </v:textbox>
          </v:shape>
        </w:pict>
      </w:r>
    </w:p>
    <w:p w:rsidR="00E9520F" w:rsidRDefault="008E0E74">
      <w:pPr>
        <w:adjustRightInd w:val="0"/>
        <w:snapToGrid w:val="0"/>
      </w:pPr>
      <w:r>
        <w:rPr>
          <w:noProof/>
        </w:rPr>
        <w:pict>
          <v:shape id="自选图形 676" o:spid="_x0000_s1046" type="#_x0000_t32" style="position:absolute;left:0;text-align:left;margin-left:150.95pt;margin-top:1.6pt;width:396.85pt;height:0;flip:y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" strokecolor="#2e74b5" strokeweight="1.25pt">
            <v:stroke dashstyle="1 1"/>
          </v:shape>
        </w:pict>
      </w:r>
    </w:p>
    <w:p w:rsidR="00E9520F" w:rsidRDefault="008E0E74">
      <w:pPr>
        <w:adjustRightInd w:val="0"/>
        <w:snapToGrid w:val="0"/>
      </w:pPr>
      <w:r>
        <w:rPr>
          <w:noProof/>
        </w:rPr>
        <w:pict>
          <v:shape id="_x0000_s1034" type="#_x0000_t202" style="position:absolute;left:0;text-align:left;margin-left:40.85pt;margin-top:5.6pt;width:513.15pt;height:56.3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" filled="f" stroked="f">
            <v:textbox>
              <w:txbxContent>
                <w:p w:rsidR="00E9520F" w:rsidRDefault="005F30BD">
                  <w:pPr>
                    <w:pStyle w:val="a5"/>
                    <w:adjustRightInd w:val="0"/>
                    <w:snapToGrid w:val="0"/>
                    <w:spacing w:before="0" w:beforeAutospacing="0" w:after="0" w:afterAutospacing="0" w:line="276" w:lineRule="auto"/>
                    <w:ind w:left="945" w:hangingChars="450" w:hanging="945"/>
                    <w:rPr>
                      <w:rFonts w:ascii="微软雅黑" w:eastAsia="微软雅黑" w:hAnsi="微软雅黑"/>
                      <w:b/>
                      <w:color w:val="262626"/>
                      <w:kern w:val="24"/>
                      <w:sz w:val="21"/>
                      <w:szCs w:val="19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E74B5"/>
                      <w:kern w:val="24"/>
                      <w:sz w:val="21"/>
                      <w:szCs w:val="19"/>
                    </w:rPr>
                    <w:t>证书</w:t>
                  </w:r>
                  <w:r w:rsidR="00933A1C">
                    <w:rPr>
                      <w:rFonts w:ascii="微软雅黑" w:eastAsia="微软雅黑" w:hAnsi="微软雅黑"/>
                      <w:b/>
                      <w:color w:val="2E74B5"/>
                      <w:kern w:val="24"/>
                      <w:sz w:val="21"/>
                      <w:szCs w:val="19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19"/>
                    </w:rPr>
                    <w:t>CET-6</w:t>
                  </w:r>
                  <w:r w:rsidR="00933A1C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19"/>
                    </w:rPr>
                    <w:t>、</w:t>
                  </w:r>
                  <w:r w:rsidR="00933A1C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19"/>
                    </w:rPr>
                    <w:t>普通话</w:t>
                  </w:r>
                  <w:r w:rsidR="00933A1C"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19"/>
                    </w:rPr>
                    <w:t>二级</w:t>
                  </w:r>
                  <w:r w:rsidR="00396684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19"/>
                    </w:rPr>
                    <w:t>乙</w:t>
                  </w:r>
                  <w:r w:rsidR="00933A1C"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19"/>
                    </w:rPr>
                    <w:t>等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19"/>
                    </w:rPr>
                    <w:t>、驾照</w:t>
                  </w:r>
                  <w:r w:rsidR="0006783A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19"/>
                    </w:rPr>
                    <w:t>。</w:t>
                  </w:r>
                </w:p>
                <w:p w:rsidR="00E9520F" w:rsidRPr="0006783A" w:rsidRDefault="00933A1C">
                  <w:pPr>
                    <w:pStyle w:val="a5"/>
                    <w:adjustRightInd w:val="0"/>
                    <w:snapToGrid w:val="0"/>
                    <w:spacing w:before="0" w:beforeAutospacing="0" w:after="0" w:afterAutospacing="0" w:line="276" w:lineRule="auto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19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E74B5"/>
                      <w:kern w:val="24"/>
                      <w:sz w:val="21"/>
                      <w:szCs w:val="19"/>
                    </w:rPr>
                    <w:t>计算机能力</w:t>
                  </w:r>
                  <w:r>
                    <w:rPr>
                      <w:rFonts w:ascii="微软雅黑" w:eastAsia="微软雅黑" w:hAnsi="微软雅黑"/>
                      <w:b/>
                      <w:color w:val="2E74B5"/>
                      <w:kern w:val="24"/>
                      <w:sz w:val="21"/>
                      <w:szCs w:val="19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19"/>
                    </w:rPr>
                    <w:t>熟练</w:t>
                  </w:r>
                  <w:r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19"/>
                    </w:rPr>
                    <w:t>掌握</w:t>
                  </w:r>
                  <w:r w:rsidR="000F28E6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19"/>
                    </w:rPr>
                    <w:t>outlook、</w:t>
                  </w:r>
                  <w:r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19"/>
                    </w:rPr>
                    <w:t>word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19"/>
                    </w:rPr>
                    <w:t>、</w:t>
                  </w:r>
                  <w:r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19"/>
                    </w:rPr>
                    <w:t>excel、PPT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19"/>
                    </w:rPr>
                    <w:t>等</w:t>
                  </w:r>
                  <w:r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19"/>
                    </w:rPr>
                    <w:t>办公软</w:t>
                  </w: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19"/>
                    </w:rPr>
                    <w:t>件</w:t>
                  </w:r>
                  <w:r w:rsidR="0006783A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19"/>
                    </w:rPr>
                    <w:t>、</w:t>
                  </w:r>
                  <w:r w:rsidR="0006783A" w:rsidRPr="0006783A"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19"/>
                    </w:rPr>
                    <w:t>Origin、AutoCAD</w:t>
                  </w:r>
                  <w:r w:rsidR="0006783A" w:rsidRPr="0006783A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19"/>
                    </w:rPr>
                    <w:t>、Nova等专业软件</w:t>
                  </w:r>
                  <w:r w:rsidR="0006783A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19"/>
                    </w:rPr>
                    <w:t>。</w:t>
                  </w:r>
                </w:p>
              </w:txbxContent>
            </v:textbox>
          </v:shape>
        </w:pict>
      </w:r>
    </w:p>
    <w:p w:rsidR="00E9520F" w:rsidRDefault="00E9520F">
      <w:pPr>
        <w:adjustRightInd w:val="0"/>
        <w:snapToGrid w:val="0"/>
      </w:pPr>
    </w:p>
    <w:p w:rsidR="00E9520F" w:rsidRDefault="00E9520F">
      <w:pPr>
        <w:adjustRightInd w:val="0"/>
        <w:snapToGrid w:val="0"/>
      </w:pPr>
    </w:p>
    <w:p w:rsidR="00723C1B" w:rsidRDefault="00723C1B"/>
    <w:p w:rsidR="00E9520F" w:rsidRDefault="008E0E74">
      <w:r w:rsidRPr="008E0E74">
        <w:rPr>
          <w:rFonts w:ascii="宋体" w:hAnsi="宋体" w:cs="宋体"/>
          <w:noProof/>
          <w:kern w:val="0"/>
          <w:sz w:val="24"/>
          <w:szCs w:val="24"/>
        </w:rPr>
        <w:pict>
          <v:shape id="_x0000_s1036" type="#_x0000_t15" style="position:absolute;left:0;text-align:left;margin-left:75.85pt;margin-top:10.05pt;width:80.95pt;height:26.65pt;rotation:180;flip:x y;z-index:251695104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c0e8EA&#10;AADbAAAADwAAAGRycy9kb3ducmV2LnhtbERPTWvCQBC9F/wPywi96UYpxUZXEVGQQksbxfOYHZNg&#10;djZkx5j667uHQo+P971Y9a5WHbWh8mxgMk5AEefeVlwYOB52oxmoIMgWa89k4IcCrJaDpwWm1t/5&#10;m7pMChVDOKRooBRpUq1DXpLDMPYNceQuvnUoEbaFti3eY7ir9TRJXrXDimNDiQ1tSsqv2c0ZyM6P&#10;7fvH9vRW00t47OSr+5TQGfM87NdzUEK9/Iv/3HtrYBrXxy/xB+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3NHvBAAAA2wAAAA8AAAAAAAAAAAAAAAAAmAIAAGRycy9kb3du&#10;cmV2LnhtbFBLBQYAAAAABAAEAPUAAACGAwAAAAA=&#10;" adj="20525" filled="f" stroked="f" strokeweight="1pt">
            <v:textbox>
              <w:txbxContent>
                <w:p w:rsidR="00E9520F" w:rsidRDefault="00933A1C">
                  <w:pPr>
                    <w:pStyle w:val="a5"/>
                    <w:adjustRightInd w:val="0"/>
                    <w:snapToGrid w:val="0"/>
                    <w:spacing w:before="0" w:beforeAutospacing="0" w:after="0" w:afterAutospacing="0" w:line="192" w:lineRule="auto"/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28"/>
                      <w:szCs w:val="28"/>
                    </w:rPr>
                    <w:t>自我评价</w:t>
                  </w:r>
                </w:p>
                <w:p w:rsidR="00E9520F" w:rsidRDefault="00E9520F">
                  <w:pPr>
                    <w:rPr>
                      <w:color w:val="2E74B5"/>
                      <w:sz w:val="20"/>
                    </w:rPr>
                  </w:pPr>
                </w:p>
              </w:txbxContent>
            </v:textbox>
          </v:shape>
        </w:pict>
      </w:r>
      <w:r w:rsidRPr="008E0E74">
        <w:rPr>
          <w:rFonts w:ascii="宋体" w:hAnsi="宋体" w:cs="宋体"/>
          <w:noProof/>
          <w:kern w:val="0"/>
          <w:sz w:val="24"/>
          <w:szCs w:val="24"/>
        </w:rPr>
        <w:pict>
          <v:shape id="_x0000_s1037" style="position:absolute;left:0;text-align:left;margin-left:44.05pt;margin-top:8.6pt;width:25.5pt;height:25.5pt;z-index:251696128;visibility:visible;v-text-anchor:middle" coordsize="3533411,3496047" o:spt="100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7G8UA&#10;AADbAAAADwAAAGRycy9kb3ducmV2LnhtbESPT2sCMRTE7wW/Q3hCL0WzLkXKahRbWmgPrfgHz4/N&#10;c7O6eVmSqKufvikIPQ4z8xtmOu9sI87kQ+1YwWiYgSAuna65UrDdfAxeQISIrLFxTAquFGA+6z1M&#10;sdDuwis6r2MlEoRDgQpMjG0hZSgNWQxD1xInb++8xZikr6T2eElw28g8y8bSYs1pwWBLb4bK4/pk&#10;Fdz80zO+4ynkrz/fYbn4Wh123ij12O8WExCRuvgfvrc/tYJ8BH9f0g+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/sbxQAAANsAAAAPAAAAAAAAAAAAAAAAAJgCAABkcnMv&#10;ZG93bnJldi54bWxQSwUGAAAAAAQABAD1AAAAigMAAAAA&#10;" adj="0,,0" path="m971992,2781672r723458,l1695450,3381747r-933450,9525l170411,2782023r801581,l971992,2781672xm2142761,2619747r,161925l2797586,2781672r,351l3360178,2782023r-607817,590199l2114186,3372222r9525,123825l1847486,3076947r295275,-457200xm419100,1829172r457200,295275l714375,2124447r,611857l126017,2736304r-2192,-2257l123825,2095872,,2105397,419100,1829172xm2799986,1800597r600075,l3409586,2734047r-2325,2257l2799986,2736304r,-935707xm2819036,760466r588121,l3409586,762967r,638175l3533411,1391617r-419100,276225l2657111,1372567r161925,l2819036,760466xm120873,760466r608020,l728893,1695450r-600075,l119293,762000r1580,-1534xm2771411,105742r591352,609005l2797586,714747r,595l1837961,715342r,-600075l2771411,105742xm1405168,r276225,419100l1386118,876300r,-161925l728893,714375r,372l167957,714747,776518,123825r638175,l1405168,xe" fillcolor="#2e74b5" stroked="f" strokeweight="1pt">
            <v:stroke joinstyle="round"/>
            <v:formulas/>
            <v:path arrowok="t" o:connecttype="segments" textboxrect="0,0,3533411,3496047"/>
          </v:shape>
        </w:pict>
      </w:r>
    </w:p>
    <w:p w:rsidR="00723C1B" w:rsidRDefault="008E0E74">
      <w:r>
        <w:rPr>
          <w:noProof/>
        </w:rPr>
        <w:pict>
          <v:shape id="自选图形 677" o:spid="_x0000_s1038" type="#_x0000_t32" style="position:absolute;left:0;text-align:left;margin-left:150.9pt;margin-top:7.85pt;width:396.85pt;height:0;flip:y;z-index:251697152;visibility:visibl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6rBMUAAADbAAAADwAAAGRycy9kb3ducmV2LnhtbESP3WrCQBSE7wu+w3IEb0rdmIKU1FX8&#10;ISgVkdr2/jR7mgSzZ8PuqvHtXUHo5TAz3zCTWWcacSbna8sKRsMEBHFhdc2lgu+v/OUNhA/IGhvL&#10;pOBKHmbT3tMEM20v/EnnQyhFhLDPUEEVQptJ6YuKDPqhbYmj92edwRClK6V2eIlw08g0ScbSYM1x&#10;ocKWlhUVx8PJKHjOd8164X5XP0UePrb5dn91r3ulBv1u/g4iUBf+w4/2RitIU7h/iT9AT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16rBMUAAADbAAAADwAAAAAAAAAA&#10;AAAAAAChAgAAZHJzL2Rvd25yZXYueG1sUEsFBgAAAAAEAAQA+QAAAJMDAAAAAA==&#10;" strokecolor="#2e74b5" strokeweight="1.25pt">
            <v:stroke dashstyle="1 1"/>
          </v:shape>
        </w:pict>
      </w:r>
    </w:p>
    <w:p w:rsidR="00E9520F" w:rsidRDefault="008E0E74">
      <w:r>
        <w:rPr>
          <w:noProof/>
        </w:rPr>
        <w:pict>
          <v:shape id="_x0000_s1041" type="#_x0000_t202" style="position:absolute;left:0;text-align:left;margin-left:19.1pt;margin-top:12.45pt;width:538.4pt;height:100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" filled="f" stroked="f">
            <v:textbox>
              <w:txbxContent>
                <w:p w:rsidR="0006783A" w:rsidRPr="00B85438" w:rsidRDefault="0006783A" w:rsidP="00B85438">
                  <w:pPr>
                    <w:pStyle w:val="a5"/>
                    <w:numPr>
                      <w:ilvl w:val="0"/>
                      <w:numId w:val="4"/>
                    </w:numPr>
                    <w:adjustRightInd w:val="0"/>
                    <w:snapToGrid w:val="0"/>
                    <w:spacing w:before="0" w:beforeAutospacing="0" w:after="0" w:afterAutospacing="0"/>
                    <w:contextualSpacing/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  <w:t>学习认真</w:t>
                  </w:r>
                  <w:r w:rsidR="00BE3EB9"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  <w:t>，对</w:t>
                  </w:r>
                  <w:r w:rsidRPr="0006783A"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  <w:t>专业知识有充分的理解和认识</w:t>
                  </w:r>
                  <w:r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；</w:t>
                  </w:r>
                  <w:r w:rsidR="000F0BA7" w:rsidRPr="00B85438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工作认真</w:t>
                  </w:r>
                  <w:r w:rsidR="00B85438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、踏实</w:t>
                  </w:r>
                  <w:r w:rsidR="000F0BA7" w:rsidRPr="00B85438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，</w:t>
                  </w:r>
                  <w:r w:rsidR="00B85438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能</w:t>
                  </w:r>
                  <w:r w:rsidR="00B85438" w:rsidRPr="00B85438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积极地完成领导布置的任务；</w:t>
                  </w:r>
                </w:p>
                <w:p w:rsidR="0006783A" w:rsidRPr="0006783A" w:rsidRDefault="0006783A" w:rsidP="0006783A">
                  <w:pPr>
                    <w:pStyle w:val="a7"/>
                    <w:numPr>
                      <w:ilvl w:val="0"/>
                      <w:numId w:val="4"/>
                    </w:numPr>
                    <w:snapToGrid w:val="0"/>
                    <w:ind w:firstLineChars="0"/>
                    <w:contextualSpacing/>
                    <w:rPr>
                      <w:rFonts w:ascii="微软雅黑" w:eastAsia="微软雅黑" w:hAnsi="微软雅黑"/>
                      <w:bCs/>
                      <w:color w:val="262626"/>
                      <w:kern w:val="24"/>
                    </w:rPr>
                  </w:pPr>
                  <w:r w:rsidRPr="0006783A">
                    <w:rPr>
                      <w:rFonts w:ascii="微软雅黑" w:eastAsia="微软雅黑" w:hAnsi="微软雅黑"/>
                      <w:bCs/>
                      <w:color w:val="262626"/>
                      <w:kern w:val="24"/>
                    </w:rPr>
                    <w:t>生活中积极乐观</w:t>
                  </w:r>
                  <w:r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</w:rPr>
                    <w:t>，</w:t>
                  </w:r>
                  <w:r w:rsidRPr="0006783A">
                    <w:rPr>
                      <w:rFonts w:ascii="微软雅黑" w:eastAsia="微软雅黑" w:hAnsi="微软雅黑"/>
                      <w:bCs/>
                      <w:color w:val="262626"/>
                      <w:kern w:val="24"/>
                    </w:rPr>
                    <w:t>能与他人和谐相处，大学</w:t>
                  </w:r>
                  <w:r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</w:rPr>
                    <w:t>期间</w:t>
                  </w:r>
                  <w:r w:rsidR="000F0BA7">
                    <w:rPr>
                      <w:rFonts w:ascii="微软雅黑" w:eastAsia="微软雅黑" w:hAnsi="微软雅黑"/>
                      <w:bCs/>
                      <w:color w:val="262626"/>
                      <w:kern w:val="24"/>
                    </w:rPr>
                    <w:t>一直任班级文体委员，与同学关系融洽</w:t>
                  </w:r>
                  <w:r w:rsidR="000F0BA7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</w:rPr>
                    <w:t>；</w:t>
                  </w:r>
                </w:p>
                <w:p w:rsidR="00E9520F" w:rsidRDefault="0006783A" w:rsidP="0006783A">
                  <w:pPr>
                    <w:pStyle w:val="a5"/>
                    <w:numPr>
                      <w:ilvl w:val="0"/>
                      <w:numId w:val="4"/>
                    </w:numPr>
                    <w:adjustRightInd w:val="0"/>
                    <w:snapToGrid w:val="0"/>
                    <w:spacing w:before="0" w:beforeAutospacing="0" w:after="0" w:afterAutospacing="0"/>
                    <w:contextualSpacing/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热爱运动，</w:t>
                  </w:r>
                  <w:r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  <w:t>身体素质好，</w:t>
                  </w:r>
                  <w:r w:rsidR="002218E2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曾在院级篮球赛、班级</w:t>
                  </w:r>
                  <w:r w:rsidR="002218E2"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  <w:t>羽毛球</w:t>
                  </w:r>
                  <w:r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  <w:t>赛</w:t>
                  </w:r>
                  <w:r w:rsidR="002218E2">
                    <w:rPr>
                      <w:rFonts w:ascii="微软雅黑" w:eastAsia="微软雅黑" w:hAnsi="微软雅黑" w:hint="eastAsia"/>
                      <w:bCs/>
                      <w:color w:val="262626"/>
                      <w:kern w:val="24"/>
                      <w:sz w:val="21"/>
                    </w:rPr>
                    <w:t>中</w:t>
                  </w:r>
                  <w:r w:rsidRPr="0006783A">
                    <w:rPr>
                      <w:rFonts w:ascii="微软雅黑" w:eastAsia="微软雅黑" w:hAnsi="微软雅黑"/>
                      <w:bCs/>
                      <w:color w:val="262626"/>
                      <w:kern w:val="24"/>
                      <w:sz w:val="21"/>
                    </w:rPr>
                    <w:t>获奖。</w:t>
                  </w:r>
                </w:p>
              </w:txbxContent>
            </v:textbox>
          </v:shape>
        </w:pict>
      </w:r>
      <w:r w:rsidRPr="008E0E74">
        <w:rPr>
          <w:rFonts w:ascii="宋体" w:hAnsi="宋体" w:cs="宋体"/>
          <w:noProof/>
          <w:kern w:val="0"/>
          <w:sz w:val="24"/>
          <w:szCs w:val="24"/>
        </w:rPr>
        <w:pict>
          <v:shape id="_x0000_s1039" type="#_x0000_t15" style="position:absolute;left:0;text-align:left;margin-left:54.55pt;margin-top:463.85pt;width:80.95pt;height:26.65pt;rotation:180;flip:x y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" adj="20525" filled="f" stroked="f" strokeweight="1pt">
            <v:textbox>
              <w:txbxContent>
                <w:p w:rsidR="00E9520F" w:rsidRDefault="00933A1C">
                  <w:pPr>
                    <w:pStyle w:val="a5"/>
                    <w:adjustRightInd w:val="0"/>
                    <w:snapToGrid w:val="0"/>
                    <w:spacing w:before="0" w:beforeAutospacing="0" w:after="0" w:afterAutospacing="0" w:line="192" w:lineRule="auto"/>
                    <w:ind w:firstLine="640"/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32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32"/>
                      <w:szCs w:val="28"/>
                    </w:rPr>
                    <w:t>工作经历</w:t>
                  </w:r>
                </w:p>
                <w:p w:rsidR="00E9520F" w:rsidRDefault="00E9520F">
                  <w:pPr>
                    <w:rPr>
                      <w:rFonts w:ascii="Calibri" w:hAnsi="Calibri"/>
                      <w:color w:val="2E74B5"/>
                      <w:szCs w:val="22"/>
                    </w:rPr>
                  </w:pPr>
                </w:p>
              </w:txbxContent>
            </v:textbox>
          </v:shape>
        </w:pict>
      </w:r>
      <w:r w:rsidRPr="008E0E74">
        <w:rPr>
          <w:rFonts w:ascii="宋体" w:hAnsi="宋体" w:cs="宋体"/>
          <w:noProof/>
          <w:kern w:val="0"/>
          <w:sz w:val="24"/>
          <w:szCs w:val="24"/>
        </w:rPr>
        <w:pict>
          <v:shape id="自选图形 659" o:spid="_x0000_s1045" type="#_x0000_t32" style="position:absolute;left:0;text-align:left;margin-left:132.6pt;margin-top:477.5pt;width:396.85pt;height:0;flip:y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" strokecolor="#2e74b5" strokeweight="1.25pt"/>
        </w:pict>
      </w:r>
      <w:r w:rsidRPr="008E0E74">
        <w:rPr>
          <w:rFonts w:ascii="宋体" w:hAnsi="宋体" w:cs="宋体"/>
          <w:noProof/>
          <w:kern w:val="0"/>
          <w:sz w:val="24"/>
          <w:szCs w:val="24"/>
        </w:rPr>
        <w:pict>
          <v:shape id="Freeform 150" o:spid="_x0000_s1044" style="position:absolute;left:0;text-align:left;margin-left:22.9pt;margin-top:463.2pt;width:28.35pt;height:28.35pt;z-index:251670528;visibility:visible" coordsize="165,1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" adj="0,,0" path="m164,97v,-4,-4,-7,-8,-6c123,99,123,99,123,99,96,83,96,83,96,83,123,68,123,68,123,68v33,8,33,8,33,8c157,76,157,76,158,76v3,,6,-2,6,-6c165,67,163,63,159,62,140,58,140,58,140,58v13,-7,13,-7,13,-7c156,49,157,45,155,42v-2,-4,-6,-5,-9,-3c133,46,133,46,133,46v6,-18,6,-18,6,-18c140,24,138,20,135,19v-4,-1,-8,1,-9,4c116,56,116,56,116,56,89,72,89,72,89,72v,-31,,-31,,-31c112,16,112,16,112,16v3,-3,3,-8,,-10c109,3,105,4,102,6,89,21,89,21,89,21,89,6,89,6,89,6,89,3,86,,82,,79,,76,3,76,6v,15,,15,,15c62,6,62,6,62,6,60,4,56,3,53,6v-3,2,-3,7,-1,10c76,41,76,41,76,41v,31,,31,,31c49,56,49,56,49,56,39,23,39,23,39,23,38,20,34,18,30,19v-3,1,-5,5,-4,9c32,46,32,46,32,46,19,39,19,39,19,39v-3,-2,-7,-1,-9,3c8,45,9,49,12,51v13,7,13,7,13,7c6,62,6,62,6,62,2,63,,67,1,70v,4,3,6,6,6c8,76,8,76,9,76,42,68,42,68,42,68,69,83,69,83,69,83,42,99,42,99,42,99,9,91,9,91,9,91v-4,,-8,2,-8,6c,100,2,104,6,105v19,4,19,4,19,4c12,116,12,116,12,116v-3,2,-4,6,-2,9c11,128,13,129,16,129v1,,2,-1,3,-1c32,121,32,121,32,121v-6,18,-6,18,-6,18c25,143,27,147,30,148v1,,2,,2,c35,148,38,146,39,143,49,111,49,111,49,111,76,95,76,95,76,95v,31,,31,,31c52,151,52,151,52,151v-2,3,-2,7,1,10c54,162,56,163,57,163v2,,4,-1,5,-3c76,146,76,146,76,146v,14,,14,,14c76,164,79,167,82,167v4,,7,-3,7,-7c89,146,89,146,89,146v13,14,13,14,13,14c104,162,106,163,107,163v2,,4,-1,5,-2c115,158,115,154,112,151,89,126,89,126,89,126v,-31,,-31,,-31c116,111,116,111,116,111v10,32,10,32,10,32c127,146,130,148,133,148v,,1,,2,c138,147,140,143,139,139v-6,-18,-6,-18,-6,-18c146,128,146,128,146,128v1,,2,1,3,1c151,129,154,128,155,125v2,-3,1,-7,-2,-9c140,109,140,109,140,109v19,-4,19,-4,19,-4c163,104,165,100,164,97xe" fillcolor="#2e74b5" stroked="f">
            <v:stroke joinstyle="round"/>
            <v:formulas/>
            <v:path arrowok="t" o:connecttype="custom" o:connectlocs="464750,271292;286000,247442;464750,226573;488584,208686;417084,172911;461771,125212;396230,137136;402188,56643;345584,166949;265146,122230;333667,17887;265146,62606;244292,0;226417,62606;157896,17887;226417,122230;145979,166949;89375,56643;95333,137136;29792,125212;74479,172911;2979,208686;26813,226573;205563,247442;26813,271292;17875,313029;35750,345822;47667,384578;95333,360729;89375,441222;116188,426316;226417,283217;154917,450165;169813,485940;226417,435259;244292,497865;265146,435259;318771,485940;333667,450165;265146,283217;375375,426316;402188,441222;396230,360729;443896,384578;455813,345822;473688,313029" o:connectangles="0,0,0,0,0,0,0,0,0,0,0,0,0,0,0,0,0,0,0,0,0,0,0,0,0,0,0,0,0,0,0,0,0,0,0,0,0,0,0,0,0,0,0,0,0,0" textboxrect="0,0,165,167"/>
          </v:shape>
        </w:pict>
      </w:r>
      <w:r w:rsidRPr="008E0E74">
        <w:rPr>
          <w:rFonts w:ascii="宋体" w:hAnsi="宋体" w:cs="宋体"/>
          <w:noProof/>
          <w:kern w:val="0"/>
          <w:sz w:val="24"/>
          <w:szCs w:val="24"/>
        </w:rPr>
        <w:pict>
          <v:shape id="_x0000_s1040" type="#_x0000_t15" style="position:absolute;left:0;text-align:left;margin-left:54.55pt;margin-top:463.85pt;width:80.95pt;height:26.65pt;rotation:180;flip:x y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" adj="20525" filled="f" stroked="f" strokeweight="1pt">
            <v:textbox>
              <w:txbxContent>
                <w:p w:rsidR="00E9520F" w:rsidRDefault="00933A1C">
                  <w:pPr>
                    <w:pStyle w:val="a5"/>
                    <w:adjustRightInd w:val="0"/>
                    <w:snapToGrid w:val="0"/>
                    <w:spacing w:before="0" w:beforeAutospacing="0" w:after="0" w:afterAutospacing="0" w:line="192" w:lineRule="auto"/>
                    <w:ind w:firstLine="640"/>
                    <w:rPr>
                      <w:rFonts w:ascii="微软雅黑" w:eastAsia="微软雅黑" w:hAnsi="微软雅黑"/>
                      <w:b/>
                      <w:bCs/>
                      <w:color w:val="2E74B5"/>
                      <w:kern w:val="24"/>
                      <w:sz w:val="32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2E74B5"/>
                      <w:kern w:val="24"/>
                      <w:sz w:val="32"/>
                      <w:szCs w:val="28"/>
                    </w:rPr>
                    <w:t>工作经历</w:t>
                  </w:r>
                </w:p>
                <w:p w:rsidR="00E9520F" w:rsidRDefault="00E9520F">
                  <w:pPr>
                    <w:rPr>
                      <w:rFonts w:ascii="Calibri" w:hAnsi="Calibri"/>
                      <w:color w:val="2E74B5"/>
                      <w:szCs w:val="22"/>
                    </w:rPr>
                  </w:pPr>
                </w:p>
              </w:txbxContent>
            </v:textbox>
          </v:shape>
        </w:pict>
      </w:r>
      <w:r w:rsidRPr="008E0E74">
        <w:rPr>
          <w:rFonts w:ascii="宋体" w:hAnsi="宋体" w:cs="宋体"/>
          <w:noProof/>
          <w:kern w:val="0"/>
          <w:sz w:val="24"/>
          <w:szCs w:val="24"/>
        </w:rPr>
        <w:pict>
          <v:shape id="自选图形 662" o:spid="_x0000_s1043" type="#_x0000_t32" style="position:absolute;left:0;text-align:left;margin-left:132.6pt;margin-top:477.5pt;width:396.85pt;height:0;flip:y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" strokecolor="#2e74b5" strokeweight="1.25pt"/>
        </w:pict>
      </w:r>
      <w:r w:rsidRPr="008E0E74">
        <w:rPr>
          <w:rFonts w:ascii="宋体" w:hAnsi="宋体" w:cs="宋体"/>
          <w:noProof/>
          <w:kern w:val="0"/>
          <w:sz w:val="24"/>
          <w:szCs w:val="24"/>
        </w:rPr>
        <w:pict>
          <v:shape id="_x0000_s1042" style="position:absolute;left:0;text-align:left;margin-left:22.9pt;margin-top:463.2pt;width:28.35pt;height:28.35pt;z-index:251673600;visibility:visible" coordsize="165,1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" adj="0,,0" path="m164,97v,-4,-4,-7,-8,-6c123,99,123,99,123,99,96,83,96,83,96,83,123,68,123,68,123,68v33,8,33,8,33,8c157,76,157,76,158,76v3,,6,-2,6,-6c165,67,163,63,159,62,140,58,140,58,140,58v13,-7,13,-7,13,-7c156,49,157,45,155,42v-2,-4,-6,-5,-9,-3c133,46,133,46,133,46v6,-18,6,-18,6,-18c140,24,138,20,135,19v-4,-1,-8,1,-9,4c116,56,116,56,116,56,89,72,89,72,89,72v,-31,,-31,,-31c112,16,112,16,112,16v3,-3,3,-8,,-10c109,3,105,4,102,6,89,21,89,21,89,21,89,6,89,6,89,6,89,3,86,,82,,79,,76,3,76,6v,15,,15,,15c62,6,62,6,62,6,60,4,56,3,53,6v-3,2,-3,7,-1,10c76,41,76,41,76,41v,31,,31,,31c49,56,49,56,49,56,39,23,39,23,39,23,38,20,34,18,30,19v-3,1,-5,5,-4,9c32,46,32,46,32,46,19,39,19,39,19,39v-3,-2,-7,-1,-9,3c8,45,9,49,12,51v13,7,13,7,13,7c6,62,6,62,6,62,2,63,,67,1,70v,4,3,6,6,6c8,76,8,76,9,76,42,68,42,68,42,68,69,83,69,83,69,83,42,99,42,99,42,99,9,91,9,91,9,91v-4,,-8,2,-8,6c,100,2,104,6,105v19,4,19,4,19,4c12,116,12,116,12,116v-3,2,-4,6,-2,9c11,128,13,129,16,129v1,,2,-1,3,-1c32,121,32,121,32,121v-6,18,-6,18,-6,18c25,143,27,147,30,148v1,,2,,2,c35,148,38,146,39,143,49,111,49,111,49,111,76,95,76,95,76,95v,31,,31,,31c52,151,52,151,52,151v-2,3,-2,7,1,10c54,162,56,163,57,163v2,,4,-1,5,-3c76,146,76,146,76,146v,14,,14,,14c76,164,79,167,82,167v4,,7,-3,7,-7c89,146,89,146,89,146v13,14,13,14,13,14c104,162,106,163,107,163v2,,4,-1,5,-2c115,158,115,154,112,151,89,126,89,126,89,126v,-31,,-31,,-31c116,111,116,111,116,111v10,32,10,32,10,32c127,146,130,148,133,148v,,1,,2,c138,147,140,143,139,139v-6,-18,-6,-18,-6,-18c146,128,146,128,146,128v1,,2,1,3,1c151,129,154,128,155,125v2,-3,1,-7,-2,-9c140,109,140,109,140,109v19,-4,19,-4,19,-4c163,104,165,100,164,97xe" fillcolor="#2e74b5" stroked="f">
            <v:stroke joinstyle="round"/>
            <v:formulas/>
            <v:path arrowok="t" o:connecttype="custom" o:connectlocs="464750,271292;286000,247442;464750,226573;488584,208686;417084,172911;461771,125212;396230,137136;402188,56643;345584,166949;265146,122230;333667,17887;265146,62606;244292,0;226417,62606;157896,17887;226417,122230;145979,166949;89375,56643;95333,137136;29792,125212;74479,172911;2979,208686;26813,226573;205563,247442;26813,271292;17875,313029;35750,345822;47667,384578;95333,360729;89375,441222;116188,426316;226417,283217;154917,450165;169813,485940;226417,435259;244292,497865;265146,435259;318771,485940;333667,450165;265146,283217;375375,426316;402188,441222;396230,360729;443896,384578;455813,345822;473688,313029" o:connectangles="0,0,0,0,0,0,0,0,0,0,0,0,0,0,0,0,0,0,0,0,0,0,0,0,0,0,0,0,0,0,0,0,0,0,0,0,0,0,0,0,0,0,0,0,0,0" textboxrect="0,0,165,167"/>
          </v:shape>
        </w:pict>
      </w:r>
    </w:p>
    <w:p w:rsidR="00E9520F" w:rsidRDefault="00E9520F"/>
    <w:p w:rsidR="00E9520F" w:rsidRDefault="00E9520F"/>
    <w:p w:rsidR="00E9520F" w:rsidRDefault="00E9520F"/>
    <w:p w:rsidR="002218E2" w:rsidRDefault="002218E2"/>
    <w:p w:rsidR="002218E2" w:rsidRDefault="002218E2">
      <w:pPr>
        <w:jc w:val="left"/>
      </w:pPr>
    </w:p>
    <w:sectPr w:rsidR="002218E2" w:rsidSect="00503ECA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A696A"/>
    <w:multiLevelType w:val="multilevel"/>
    <w:tmpl w:val="185A696A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2E74B5"/>
        <w:sz w:val="18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CBC38C1"/>
    <w:multiLevelType w:val="multilevel"/>
    <w:tmpl w:val="3CBC38C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2E74B5"/>
        <w:sz w:val="18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>
    <w:nsid w:val="56D85767"/>
    <w:multiLevelType w:val="multilevel"/>
    <w:tmpl w:val="56D85767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2E74B5"/>
        <w:sz w:val="18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3">
    <w:nsid w:val="63881232"/>
    <w:multiLevelType w:val="multilevel"/>
    <w:tmpl w:val="63881232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2E74B5"/>
        <w:sz w:val="18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</w:compat>
  <w:rsids>
    <w:rsidRoot w:val="759509E3"/>
    <w:rsid w:val="00035899"/>
    <w:rsid w:val="000478B4"/>
    <w:rsid w:val="00052C96"/>
    <w:rsid w:val="00066DD1"/>
    <w:rsid w:val="0006783A"/>
    <w:rsid w:val="00081C66"/>
    <w:rsid w:val="000C7FB2"/>
    <w:rsid w:val="000F0BA7"/>
    <w:rsid w:val="000F28E6"/>
    <w:rsid w:val="00155B8D"/>
    <w:rsid w:val="0016096B"/>
    <w:rsid w:val="00177E56"/>
    <w:rsid w:val="001A517E"/>
    <w:rsid w:val="001B096B"/>
    <w:rsid w:val="001B0EC5"/>
    <w:rsid w:val="001B5373"/>
    <w:rsid w:val="001E76C0"/>
    <w:rsid w:val="002218E2"/>
    <w:rsid w:val="00250C36"/>
    <w:rsid w:val="002576CA"/>
    <w:rsid w:val="00266660"/>
    <w:rsid w:val="00273892"/>
    <w:rsid w:val="0029140A"/>
    <w:rsid w:val="002D24B4"/>
    <w:rsid w:val="002D410A"/>
    <w:rsid w:val="00304FF1"/>
    <w:rsid w:val="003437E6"/>
    <w:rsid w:val="003812F5"/>
    <w:rsid w:val="0039501B"/>
    <w:rsid w:val="00396684"/>
    <w:rsid w:val="003A696B"/>
    <w:rsid w:val="003C19F0"/>
    <w:rsid w:val="003D3A15"/>
    <w:rsid w:val="0042132C"/>
    <w:rsid w:val="0047145F"/>
    <w:rsid w:val="004941E0"/>
    <w:rsid w:val="004F7B33"/>
    <w:rsid w:val="00503ECA"/>
    <w:rsid w:val="00514257"/>
    <w:rsid w:val="005637CB"/>
    <w:rsid w:val="00582268"/>
    <w:rsid w:val="005861EC"/>
    <w:rsid w:val="005879BD"/>
    <w:rsid w:val="005964A2"/>
    <w:rsid w:val="005A1BEC"/>
    <w:rsid w:val="005D3761"/>
    <w:rsid w:val="005E7822"/>
    <w:rsid w:val="005F30BD"/>
    <w:rsid w:val="005F54DB"/>
    <w:rsid w:val="006070F7"/>
    <w:rsid w:val="006245D4"/>
    <w:rsid w:val="00645F2A"/>
    <w:rsid w:val="00652DE0"/>
    <w:rsid w:val="006621E6"/>
    <w:rsid w:val="006666F5"/>
    <w:rsid w:val="00676C2A"/>
    <w:rsid w:val="006B7412"/>
    <w:rsid w:val="006C01AB"/>
    <w:rsid w:val="006D0AC5"/>
    <w:rsid w:val="006E0B8C"/>
    <w:rsid w:val="006E7268"/>
    <w:rsid w:val="007105B7"/>
    <w:rsid w:val="007121B7"/>
    <w:rsid w:val="00723C1B"/>
    <w:rsid w:val="00726D8D"/>
    <w:rsid w:val="007406C5"/>
    <w:rsid w:val="007416B5"/>
    <w:rsid w:val="007D6219"/>
    <w:rsid w:val="007F7C2A"/>
    <w:rsid w:val="008148BB"/>
    <w:rsid w:val="00844B3B"/>
    <w:rsid w:val="00853AED"/>
    <w:rsid w:val="008A512E"/>
    <w:rsid w:val="008A78E7"/>
    <w:rsid w:val="008B059C"/>
    <w:rsid w:val="008B2A07"/>
    <w:rsid w:val="008E0E74"/>
    <w:rsid w:val="008E41D4"/>
    <w:rsid w:val="008E4846"/>
    <w:rsid w:val="008F5558"/>
    <w:rsid w:val="009011E3"/>
    <w:rsid w:val="00903146"/>
    <w:rsid w:val="0090780B"/>
    <w:rsid w:val="00933A1C"/>
    <w:rsid w:val="009C22A0"/>
    <w:rsid w:val="009F5FD1"/>
    <w:rsid w:val="00A14121"/>
    <w:rsid w:val="00A67F51"/>
    <w:rsid w:val="00A90571"/>
    <w:rsid w:val="00A9258F"/>
    <w:rsid w:val="00AC44DB"/>
    <w:rsid w:val="00AE38F8"/>
    <w:rsid w:val="00AE5705"/>
    <w:rsid w:val="00AF760E"/>
    <w:rsid w:val="00B024D8"/>
    <w:rsid w:val="00B10F39"/>
    <w:rsid w:val="00B85438"/>
    <w:rsid w:val="00BA7FA1"/>
    <w:rsid w:val="00BB6491"/>
    <w:rsid w:val="00BD107F"/>
    <w:rsid w:val="00BE3EB9"/>
    <w:rsid w:val="00BF1D1F"/>
    <w:rsid w:val="00C25FE7"/>
    <w:rsid w:val="00C67A28"/>
    <w:rsid w:val="00C95EDA"/>
    <w:rsid w:val="00C970C9"/>
    <w:rsid w:val="00CC16EB"/>
    <w:rsid w:val="00CD7ED2"/>
    <w:rsid w:val="00CE04DF"/>
    <w:rsid w:val="00D00C4F"/>
    <w:rsid w:val="00D1732B"/>
    <w:rsid w:val="00D35598"/>
    <w:rsid w:val="00D35D56"/>
    <w:rsid w:val="00D93148"/>
    <w:rsid w:val="00DC7B5F"/>
    <w:rsid w:val="00DD0985"/>
    <w:rsid w:val="00DD4B0F"/>
    <w:rsid w:val="00DF5BDB"/>
    <w:rsid w:val="00E04D8D"/>
    <w:rsid w:val="00E20A63"/>
    <w:rsid w:val="00E76AE8"/>
    <w:rsid w:val="00E76C1A"/>
    <w:rsid w:val="00E918FC"/>
    <w:rsid w:val="00E9520F"/>
    <w:rsid w:val="00EA0B88"/>
    <w:rsid w:val="00EA0D78"/>
    <w:rsid w:val="00ED5A77"/>
    <w:rsid w:val="00EE108E"/>
    <w:rsid w:val="00EE3E0B"/>
    <w:rsid w:val="00F203F1"/>
    <w:rsid w:val="00F222C3"/>
    <w:rsid w:val="00F43E37"/>
    <w:rsid w:val="00F44D8E"/>
    <w:rsid w:val="00F464B2"/>
    <w:rsid w:val="00F65A30"/>
    <w:rsid w:val="00F70F27"/>
    <w:rsid w:val="00FB618A"/>
    <w:rsid w:val="00FE6DCC"/>
    <w:rsid w:val="00FF37B1"/>
    <w:rsid w:val="00FF4D3F"/>
    <w:rsid w:val="04FA5FEA"/>
    <w:rsid w:val="18BA2340"/>
    <w:rsid w:val="36EC217C"/>
    <w:rsid w:val="43234465"/>
    <w:rsid w:val="48425ABB"/>
    <w:rsid w:val="67D97DB7"/>
    <w:rsid w:val="70293C20"/>
    <w:rsid w:val="759509E3"/>
    <w:rsid w:val="76E11DE3"/>
    <w:rsid w:val="7E937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8" type="connector" idref="#自选图形 676"/>
        <o:r id="V:Rule9" type="connector" idref="#自选图形 662"/>
        <o:r id="V:Rule10" type="connector" idref="#自选图形 677"/>
        <o:r id="V:Rule11" type="connector" idref="#_x0000_s1063"/>
        <o:r id="V:Rule12" type="connector" idref="#_x0000_s1066"/>
        <o:r id="V:Rule13" type="connector" idref="#_x0000_s1067"/>
        <o:r id="V:Rule14" type="connector" idref="#自选图形 65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/>
    <w:lsdException w:name="caption" w:semiHidden="1" w:unhideWhenUsed="1" w:qFormat="1"/>
    <w:lsdException w:name="Title" w:qFormat="1"/>
    <w:lsdException w:name="Default Paragraph Font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3ECA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rsid w:val="00503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nhideWhenUsed/>
    <w:rsid w:val="00503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rsid w:val="00503ECA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rsid w:val="00503ECA"/>
    <w:pPr>
      <w:ind w:firstLineChars="200" w:firstLine="420"/>
    </w:pPr>
  </w:style>
  <w:style w:type="character" w:customStyle="1" w:styleId="Char0">
    <w:name w:val="页眉 Char"/>
    <w:link w:val="a4"/>
    <w:qFormat/>
    <w:rsid w:val="00503ECA"/>
    <w:rPr>
      <w:kern w:val="2"/>
      <w:sz w:val="18"/>
      <w:szCs w:val="18"/>
    </w:rPr>
  </w:style>
  <w:style w:type="character" w:customStyle="1" w:styleId="Char">
    <w:name w:val="页脚 Char"/>
    <w:link w:val="a3"/>
    <w:qFormat/>
    <w:rsid w:val="00503ECA"/>
    <w:rPr>
      <w:kern w:val="2"/>
      <w:sz w:val="18"/>
      <w:szCs w:val="18"/>
    </w:rPr>
  </w:style>
  <w:style w:type="paragraph" w:styleId="a6">
    <w:name w:val="Balloon Text"/>
    <w:basedOn w:val="a"/>
    <w:link w:val="Char1"/>
    <w:rsid w:val="001E76C0"/>
    <w:rPr>
      <w:sz w:val="18"/>
      <w:szCs w:val="18"/>
    </w:rPr>
  </w:style>
  <w:style w:type="character" w:customStyle="1" w:styleId="Char1">
    <w:name w:val="批注框文本 Char"/>
    <w:basedOn w:val="a0"/>
    <w:link w:val="a6"/>
    <w:rsid w:val="001E76C0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FB618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20135;&#21697;&#36816;&#33829;&#31616;&#21382;&#12305;&#26497;&#31616;&#31616;&#21382;&#20010;&#20154;&#31616;&#21382;&#31616;&#27905;&#31616;&#21382;54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【产品运营简历】极简简历个人简历简洁简历544.doc</Template>
  <TotalTime>274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qiankuwang</dc:creator>
  <cp:lastModifiedBy>xbany</cp:lastModifiedBy>
  <cp:revision>18</cp:revision>
  <cp:lastPrinted>2018-06-06T03:04:00Z</cp:lastPrinted>
  <dcterms:created xsi:type="dcterms:W3CDTF">2017-08-21T07:50:00Z</dcterms:created>
  <dcterms:modified xsi:type="dcterms:W3CDTF">2018-09-19T09:17:00Z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